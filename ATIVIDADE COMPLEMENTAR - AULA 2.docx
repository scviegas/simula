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BA" w:rsidRPr="00C750E7" w:rsidRDefault="00FF61BA" w:rsidP="00774981">
      <w:pPr>
        <w:pStyle w:val="Heading1"/>
        <w:jc w:val="center"/>
        <w:rPr>
          <w:rFonts w:ascii="Arial" w:hAnsi="Arial" w:cs="Arial"/>
          <w:caps/>
          <w:sz w:val="26"/>
          <w:szCs w:val="26"/>
        </w:rPr>
      </w:pPr>
      <w:r w:rsidRPr="00C750E7">
        <w:rPr>
          <w:rFonts w:ascii="Arial" w:hAnsi="Arial" w:cs="Arial"/>
          <w:caps/>
          <w:sz w:val="26"/>
          <w:szCs w:val="26"/>
        </w:rPr>
        <w:t xml:space="preserve">ATIVIDADE COMPLEMENTAR </w:t>
      </w:r>
      <w:r>
        <w:rPr>
          <w:rFonts w:ascii="Arial" w:hAnsi="Arial" w:cs="Arial"/>
          <w:caps/>
          <w:sz w:val="26"/>
          <w:szCs w:val="26"/>
        </w:rPr>
        <w:t>- AULA 2 -</w:t>
      </w:r>
    </w:p>
    <w:p w:rsidR="00FF61BA" w:rsidRPr="00C750E7" w:rsidRDefault="00FF61BA" w:rsidP="00774981">
      <w:pPr>
        <w:jc w:val="both"/>
        <w:rPr>
          <w:rFonts w:ascii="Arial" w:hAnsi="Arial" w:cs="Arial"/>
          <w:caps/>
          <w:sz w:val="26"/>
          <w:szCs w:val="26"/>
        </w:rPr>
      </w:pPr>
    </w:p>
    <w:p w:rsidR="00FF61BA" w:rsidRPr="00C750E7" w:rsidRDefault="00FF61BA" w:rsidP="00774981">
      <w:pPr>
        <w:jc w:val="both"/>
        <w:rPr>
          <w:rFonts w:ascii="Arial" w:hAnsi="Arial" w:cs="Arial"/>
          <w:caps/>
          <w:sz w:val="26"/>
          <w:szCs w:val="26"/>
        </w:rPr>
      </w:pPr>
    </w:p>
    <w:p w:rsidR="00FF61BA" w:rsidRDefault="00FF61BA" w:rsidP="00C750E7">
      <w:pPr>
        <w:spacing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C750E7">
        <w:rPr>
          <w:rFonts w:ascii="Arial" w:hAnsi="Arial" w:cs="Arial"/>
          <w:color w:val="333333"/>
          <w:sz w:val="26"/>
          <w:szCs w:val="26"/>
          <w:shd w:val="clear" w:color="auto" w:fill="FFFFFF"/>
        </w:rPr>
        <w:t>►</w:t>
      </w:r>
      <w:r w:rsidRPr="00C750E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Pesquisar referências bibliográficas concernentes ao assunto DIREITO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DA EMPRESA </w:t>
      </w:r>
      <w:r w:rsidRPr="00C750E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na BIBLIOTECA VIRTUAL e trazer os resultados da pesquisa quanto aos livros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e artigos </w:t>
      </w:r>
      <w:r w:rsidRPr="00C750E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encontrados. </w:t>
      </w:r>
    </w:p>
    <w:p w:rsidR="00FF61BA" w:rsidRDefault="00FF61BA" w:rsidP="00C750E7">
      <w:pPr>
        <w:spacing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FF61BA" w:rsidRPr="00C750E7" w:rsidRDefault="00FF61BA" w:rsidP="00C750E7">
      <w:pPr>
        <w:spacing w:line="360" w:lineRule="auto"/>
        <w:jc w:val="both"/>
        <w:rPr>
          <w:rFonts w:ascii="Arial" w:hAnsi="Arial" w:cs="Arial"/>
          <w:caps/>
          <w:color w:val="000000"/>
          <w:sz w:val="26"/>
          <w:szCs w:val="26"/>
        </w:rPr>
      </w:pPr>
      <w:r w:rsidRPr="00C750E7">
        <w:rPr>
          <w:rFonts w:ascii="Arial" w:hAnsi="Arial" w:cs="Arial"/>
          <w:color w:val="333333"/>
          <w:sz w:val="26"/>
          <w:szCs w:val="26"/>
          <w:shd w:val="clear" w:color="auto" w:fill="FFFFFF"/>
        </w:rPr>
        <w:t>►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Pesquisar o ARTIGO 966</w:t>
      </w:r>
      <w:r w:rsidRPr="00C750E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caput do CÓDIGO CIVIL de 2002</w:t>
      </w:r>
      <w:r w:rsidRPr="00C750E7">
        <w:rPr>
          <w:rFonts w:ascii="Arial" w:hAnsi="Arial" w:cs="Arial"/>
          <w:color w:val="000000"/>
          <w:sz w:val="26"/>
          <w:szCs w:val="26"/>
          <w:shd w:val="clear" w:color="auto" w:fill="FFFFFF"/>
        </w:rPr>
        <w:t>, lê-lo e trazê-lo para sua discussão em sala de aula. </w:t>
      </w:r>
    </w:p>
    <w:p w:rsidR="00FF61BA" w:rsidRPr="00C750E7" w:rsidRDefault="00FF61BA" w:rsidP="00774981">
      <w:pPr>
        <w:jc w:val="both"/>
        <w:rPr>
          <w:rFonts w:ascii="Arial" w:hAnsi="Arial" w:cs="Arial"/>
          <w:caps/>
          <w:sz w:val="26"/>
          <w:szCs w:val="26"/>
        </w:rPr>
      </w:pPr>
    </w:p>
    <w:p w:rsidR="00FF61BA" w:rsidRPr="00C750E7" w:rsidRDefault="00FF61BA" w:rsidP="001103CA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sectPr w:rsidR="00FF61BA" w:rsidRPr="00C750E7" w:rsidSect="00D17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58" w:right="90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1BA" w:rsidRDefault="00FF61BA">
      <w:r>
        <w:separator/>
      </w:r>
    </w:p>
  </w:endnote>
  <w:endnote w:type="continuationSeparator" w:id="0">
    <w:p w:rsidR="00FF61BA" w:rsidRDefault="00FF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1BA" w:rsidRDefault="00FF61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1BA" w:rsidRDefault="00FF61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1BA" w:rsidRDefault="00FF61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1BA" w:rsidRDefault="00FF61BA">
      <w:r>
        <w:separator/>
      </w:r>
    </w:p>
  </w:footnote>
  <w:footnote w:type="continuationSeparator" w:id="0">
    <w:p w:rsidR="00FF61BA" w:rsidRDefault="00FF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1BA" w:rsidRDefault="00FF61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1BA" w:rsidRDefault="00FF61BA" w:rsidP="009A69D3">
    <w:pPr>
      <w:tabs>
        <w:tab w:val="left" w:pos="988"/>
        <w:tab w:val="center" w:pos="5031"/>
      </w:tabs>
      <w:jc w:val="center"/>
      <w:rPr>
        <w:rFonts w:ascii="Arial" w:hAnsi="Arial" w:cs="Arial"/>
        <w:b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2049" type="#_x0000_t75" style="position:absolute;left:0;text-align:left;margin-left:488.25pt;margin-top:-17.5pt;width:51.75pt;height:70.2pt;z-index:251658240;visibility:visible">
          <v:imagedata r:id="rId1" o:title=""/>
        </v:shape>
      </w:pict>
    </w:r>
    <w:r>
      <w:rPr>
        <w:noProof/>
      </w:rPr>
      <w:pict>
        <v:shape id="Imagem 5" o:spid="_x0000_s2050" type="#_x0000_t75" alt="logoQI" style="position:absolute;left:0;text-align:left;margin-left:-47.45pt;margin-top:14.2pt;width:67.25pt;height:49.15pt;z-index:251657216;visibility:visible;mso-position-horizontal-relative:margin;mso-position-vertical-relative:page">
          <v:imagedata r:id="rId2" o:title=""/>
          <w10:wrap type="square" anchorx="margin" anchory="page"/>
        </v:shape>
      </w:pict>
    </w:r>
    <w:r w:rsidRPr="002035FA">
      <w:rPr>
        <w:rFonts w:ascii="Arial" w:hAnsi="Arial" w:cs="Arial"/>
        <w:b/>
        <w:sz w:val="28"/>
        <w:szCs w:val="28"/>
      </w:rPr>
      <w:t>FACULDADE QI</w:t>
    </w:r>
  </w:p>
  <w:p w:rsidR="00FF61BA" w:rsidRPr="00927573" w:rsidRDefault="00FF61BA" w:rsidP="009A69D3">
    <w:pPr>
      <w:tabs>
        <w:tab w:val="left" w:pos="988"/>
        <w:tab w:val="center" w:pos="5031"/>
      </w:tabs>
      <w:jc w:val="center"/>
      <w:rPr>
        <w:rFonts w:ascii="Arial" w:hAnsi="Arial" w:cs="Arial"/>
        <w:sz w:val="16"/>
        <w:szCs w:val="16"/>
      </w:rPr>
    </w:pPr>
    <w:r w:rsidRPr="00927573">
      <w:rPr>
        <w:rFonts w:ascii="Arial" w:hAnsi="Arial" w:cs="Arial"/>
        <w:bCs/>
        <w:sz w:val="16"/>
        <w:szCs w:val="16"/>
      </w:rPr>
      <w:t>Portaria de Recredenciamento MEC 570/2011</w:t>
    </w:r>
  </w:p>
  <w:p w:rsidR="00FF61BA" w:rsidRPr="00507531" w:rsidRDefault="00FF61BA" w:rsidP="009A69D3">
    <w:pPr>
      <w:tabs>
        <w:tab w:val="left" w:pos="988"/>
        <w:tab w:val="center" w:pos="5031"/>
      </w:tabs>
      <w:jc w:val="center"/>
      <w:rPr>
        <w:rFonts w:ascii="Arial" w:hAnsi="Arial" w:cs="Arial"/>
        <w:sz w:val="16"/>
        <w:szCs w:val="16"/>
      </w:rPr>
    </w:pPr>
  </w:p>
  <w:p w:rsidR="00FF61BA" w:rsidRDefault="00FF61BA" w:rsidP="009A69D3">
    <w:pPr>
      <w:pStyle w:val="Header"/>
      <w:jc w:val="center"/>
      <w:rPr>
        <w:rFonts w:ascii="Arial" w:hAnsi="Arial" w:cs="Arial"/>
        <w:sz w:val="28"/>
        <w:szCs w:val="28"/>
      </w:rPr>
    </w:pPr>
    <w:r w:rsidRPr="00F75F28">
      <w:rPr>
        <w:rFonts w:ascii="Arial" w:hAnsi="Arial" w:cs="Arial"/>
        <w:sz w:val="28"/>
        <w:szCs w:val="28"/>
      </w:rPr>
      <w:t xml:space="preserve">Curso Superior de Tecnologia em </w:t>
    </w:r>
    <w:r>
      <w:rPr>
        <w:rFonts w:ascii="Arial" w:hAnsi="Arial" w:cs="Arial"/>
        <w:sz w:val="28"/>
        <w:szCs w:val="28"/>
      </w:rPr>
      <w:t>Análise e Desenvolvimento de Sistemas</w:t>
    </w:r>
  </w:p>
  <w:p w:rsidR="00FF61BA" w:rsidRDefault="00FF61BA" w:rsidP="009A69D3">
    <w:pPr>
      <w:pStyle w:val="Header"/>
      <w:jc w:val="center"/>
      <w:rPr>
        <w:rFonts w:ascii="Arial" w:hAnsi="Arial" w:cs="Arial"/>
        <w:b/>
      </w:rPr>
    </w:pPr>
    <w:r w:rsidRPr="001B4679">
      <w:rPr>
        <w:rFonts w:ascii="Arial" w:hAnsi="Arial" w:cs="Arial"/>
        <w:color w:val="000000"/>
        <w:sz w:val="16"/>
        <w:szCs w:val="16"/>
      </w:rPr>
      <w:t>Renovação de Reconhecimento de Curso Portaria 706/2016</w:t>
    </w:r>
  </w:p>
  <w:p w:rsidR="00FF61BA" w:rsidRDefault="00FF61BA" w:rsidP="00582273">
    <w:pPr>
      <w:pStyle w:val="Header"/>
      <w:jc w:val="center"/>
      <w:rPr>
        <w:rFonts w:ascii="Arial" w:hAnsi="Arial" w:cs="Arial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1BA" w:rsidRDefault="00FF61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37F6D"/>
    <w:multiLevelType w:val="hybridMultilevel"/>
    <w:tmpl w:val="CF9AE09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80C0D18"/>
    <w:multiLevelType w:val="hybridMultilevel"/>
    <w:tmpl w:val="400695D0"/>
    <w:lvl w:ilvl="0" w:tplc="7BCCE3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ECE78F2"/>
    <w:multiLevelType w:val="hybridMultilevel"/>
    <w:tmpl w:val="67FE08F0"/>
    <w:lvl w:ilvl="0" w:tplc="C706D4B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3">
    <w:nsid w:val="562D33BC"/>
    <w:multiLevelType w:val="singleLevel"/>
    <w:tmpl w:val="86AE2A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vertAlign w:val="baseline"/>
      </w:rPr>
    </w:lvl>
  </w:abstractNum>
  <w:abstractNum w:abstractNumId="4">
    <w:nsid w:val="609E681F"/>
    <w:multiLevelType w:val="hybridMultilevel"/>
    <w:tmpl w:val="2C2CF876"/>
    <w:lvl w:ilvl="0" w:tplc="687CE48A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B833CA6"/>
    <w:multiLevelType w:val="hybridMultilevel"/>
    <w:tmpl w:val="277AEB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730D0FF2"/>
    <w:multiLevelType w:val="hybridMultilevel"/>
    <w:tmpl w:val="7A2EC0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D5B"/>
    <w:rsid w:val="00042ECB"/>
    <w:rsid w:val="00073DAB"/>
    <w:rsid w:val="000800B6"/>
    <w:rsid w:val="000A7BF9"/>
    <w:rsid w:val="000B2E1E"/>
    <w:rsid w:val="000C5353"/>
    <w:rsid w:val="000D23F5"/>
    <w:rsid w:val="000F084E"/>
    <w:rsid w:val="000F4CBA"/>
    <w:rsid w:val="001039EA"/>
    <w:rsid w:val="001103CA"/>
    <w:rsid w:val="00157C20"/>
    <w:rsid w:val="00164AEF"/>
    <w:rsid w:val="00186D58"/>
    <w:rsid w:val="001902EE"/>
    <w:rsid w:val="0019671C"/>
    <w:rsid w:val="001A3891"/>
    <w:rsid w:val="001B4679"/>
    <w:rsid w:val="002035FA"/>
    <w:rsid w:val="0020773A"/>
    <w:rsid w:val="00285A49"/>
    <w:rsid w:val="002A4EBE"/>
    <w:rsid w:val="002B5276"/>
    <w:rsid w:val="002B63BF"/>
    <w:rsid w:val="002F1728"/>
    <w:rsid w:val="00303315"/>
    <w:rsid w:val="0031485A"/>
    <w:rsid w:val="00317066"/>
    <w:rsid w:val="0033021F"/>
    <w:rsid w:val="0034036A"/>
    <w:rsid w:val="0034091B"/>
    <w:rsid w:val="003659A1"/>
    <w:rsid w:val="003C36E7"/>
    <w:rsid w:val="003D1DE6"/>
    <w:rsid w:val="003E2B37"/>
    <w:rsid w:val="00401548"/>
    <w:rsid w:val="004224EE"/>
    <w:rsid w:val="00441831"/>
    <w:rsid w:val="00442F25"/>
    <w:rsid w:val="00453AAB"/>
    <w:rsid w:val="004752CE"/>
    <w:rsid w:val="004D6D6E"/>
    <w:rsid w:val="0050193A"/>
    <w:rsid w:val="00507531"/>
    <w:rsid w:val="005249B4"/>
    <w:rsid w:val="00567B9E"/>
    <w:rsid w:val="00570F96"/>
    <w:rsid w:val="00582273"/>
    <w:rsid w:val="005868A9"/>
    <w:rsid w:val="0059025A"/>
    <w:rsid w:val="005C34E5"/>
    <w:rsid w:val="005D00CA"/>
    <w:rsid w:val="005F34B4"/>
    <w:rsid w:val="005F560A"/>
    <w:rsid w:val="005F5FD2"/>
    <w:rsid w:val="00602355"/>
    <w:rsid w:val="0065416B"/>
    <w:rsid w:val="006571CC"/>
    <w:rsid w:val="007039E9"/>
    <w:rsid w:val="007151B2"/>
    <w:rsid w:val="0073635B"/>
    <w:rsid w:val="00760D30"/>
    <w:rsid w:val="007736CE"/>
    <w:rsid w:val="00774981"/>
    <w:rsid w:val="007A6D5B"/>
    <w:rsid w:val="007C5B08"/>
    <w:rsid w:val="007E31BC"/>
    <w:rsid w:val="007F1EF2"/>
    <w:rsid w:val="007F7D0E"/>
    <w:rsid w:val="00804FE2"/>
    <w:rsid w:val="00805BD7"/>
    <w:rsid w:val="00825E6F"/>
    <w:rsid w:val="00830F95"/>
    <w:rsid w:val="00866201"/>
    <w:rsid w:val="00867A5D"/>
    <w:rsid w:val="00881DBF"/>
    <w:rsid w:val="008F47A7"/>
    <w:rsid w:val="00921ECA"/>
    <w:rsid w:val="00927573"/>
    <w:rsid w:val="009451AA"/>
    <w:rsid w:val="00946F9F"/>
    <w:rsid w:val="00993264"/>
    <w:rsid w:val="00993466"/>
    <w:rsid w:val="009A69D3"/>
    <w:rsid w:val="009B16E5"/>
    <w:rsid w:val="00A05628"/>
    <w:rsid w:val="00A20706"/>
    <w:rsid w:val="00A307B4"/>
    <w:rsid w:val="00A5196D"/>
    <w:rsid w:val="00A71DD7"/>
    <w:rsid w:val="00AF09F4"/>
    <w:rsid w:val="00AF7F48"/>
    <w:rsid w:val="00B02D4B"/>
    <w:rsid w:val="00B07920"/>
    <w:rsid w:val="00B47B67"/>
    <w:rsid w:val="00B537D0"/>
    <w:rsid w:val="00B945A7"/>
    <w:rsid w:val="00BA591F"/>
    <w:rsid w:val="00BB72BF"/>
    <w:rsid w:val="00BC7765"/>
    <w:rsid w:val="00BE261E"/>
    <w:rsid w:val="00C048DE"/>
    <w:rsid w:val="00C33A27"/>
    <w:rsid w:val="00C37EBE"/>
    <w:rsid w:val="00C750E7"/>
    <w:rsid w:val="00C941AC"/>
    <w:rsid w:val="00CC541D"/>
    <w:rsid w:val="00CC5BB6"/>
    <w:rsid w:val="00CE2008"/>
    <w:rsid w:val="00CE35DC"/>
    <w:rsid w:val="00CE5736"/>
    <w:rsid w:val="00D061EB"/>
    <w:rsid w:val="00D16E98"/>
    <w:rsid w:val="00D17FDD"/>
    <w:rsid w:val="00D35271"/>
    <w:rsid w:val="00D3635B"/>
    <w:rsid w:val="00D452FA"/>
    <w:rsid w:val="00D92B52"/>
    <w:rsid w:val="00DC76DB"/>
    <w:rsid w:val="00DD0622"/>
    <w:rsid w:val="00DD4C63"/>
    <w:rsid w:val="00DF6E54"/>
    <w:rsid w:val="00E142A2"/>
    <w:rsid w:val="00E54C83"/>
    <w:rsid w:val="00E92036"/>
    <w:rsid w:val="00E9215B"/>
    <w:rsid w:val="00EC0F3F"/>
    <w:rsid w:val="00EC1E82"/>
    <w:rsid w:val="00EF1542"/>
    <w:rsid w:val="00EF3560"/>
    <w:rsid w:val="00F1050B"/>
    <w:rsid w:val="00F17DE8"/>
    <w:rsid w:val="00F20521"/>
    <w:rsid w:val="00F22883"/>
    <w:rsid w:val="00F30D67"/>
    <w:rsid w:val="00F5380A"/>
    <w:rsid w:val="00F576E3"/>
    <w:rsid w:val="00F75F28"/>
    <w:rsid w:val="00F7657E"/>
    <w:rsid w:val="00F85AFC"/>
    <w:rsid w:val="00FA0EBF"/>
    <w:rsid w:val="00FE5F62"/>
    <w:rsid w:val="00FF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921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635B"/>
    <w:pPr>
      <w:keepNext/>
      <w:jc w:val="both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635B"/>
    <w:pPr>
      <w:keepNext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17D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17DE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texto">
    <w:name w:val="texto"/>
    <w:basedOn w:val="Normal"/>
    <w:uiPriority w:val="99"/>
    <w:rsid w:val="0073635B"/>
    <w:pPr>
      <w:autoSpaceDE w:val="0"/>
      <w:autoSpaceDN w:val="0"/>
      <w:spacing w:before="120" w:line="360" w:lineRule="auto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rsid w:val="0073635B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uiPriority w:val="99"/>
    <w:rsid w:val="0073635B"/>
    <w:rPr>
      <w:rFonts w:cs="Times New Roman"/>
      <w:color w:val="E9CFE8"/>
      <w:u w:val="single"/>
    </w:rPr>
  </w:style>
  <w:style w:type="character" w:styleId="FollowedHyperlink">
    <w:name w:val="FollowedHyperlink"/>
    <w:basedOn w:val="DefaultParagraphFont"/>
    <w:uiPriority w:val="99"/>
    <w:rsid w:val="0073635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E921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227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E921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7DE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307B4"/>
    <w:pPr>
      <w:ind w:left="708"/>
    </w:pPr>
  </w:style>
  <w:style w:type="character" w:customStyle="1" w:styleId="apple-style-span">
    <w:name w:val="apple-style-span"/>
    <w:basedOn w:val="DefaultParagraphFont"/>
    <w:uiPriority w:val="99"/>
    <w:rsid w:val="00EC1E82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DD4C63"/>
    <w:rPr>
      <w:rFonts w:cs="Times New Roman"/>
    </w:rPr>
  </w:style>
  <w:style w:type="paragraph" w:customStyle="1" w:styleId="Heading">
    <w:name w:val="Heading"/>
    <w:basedOn w:val="Normal"/>
    <w:next w:val="BodyText"/>
    <w:uiPriority w:val="99"/>
    <w:rsid w:val="000D23F5"/>
    <w:pPr>
      <w:suppressAutoHyphens/>
      <w:jc w:val="center"/>
    </w:pPr>
    <w:rPr>
      <w:rFonts w:ascii="Comic Sans MS" w:hAnsi="Comic Sans MS" w:cs="Comic Sans MS"/>
      <w:sz w:val="28"/>
      <w:lang w:eastAsia="ar-SA"/>
    </w:rPr>
  </w:style>
  <w:style w:type="paragraph" w:styleId="BodyText">
    <w:name w:val="Body Text"/>
    <w:basedOn w:val="Normal"/>
    <w:link w:val="BodyTextChar"/>
    <w:uiPriority w:val="99"/>
    <w:rsid w:val="000D23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D23F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F1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1EF2"/>
    <w:rPr>
      <w:rFonts w:ascii="Tahoma" w:hAnsi="Tahoma" w:cs="Tahoma"/>
      <w:sz w:val="16"/>
      <w:szCs w:val="16"/>
    </w:rPr>
  </w:style>
  <w:style w:type="character" w:customStyle="1" w:styleId="CharChar3">
    <w:name w:val="Char Char3"/>
    <w:uiPriority w:val="99"/>
    <w:rsid w:val="001902EE"/>
    <w:rPr>
      <w:sz w:val="24"/>
      <w:lang w:val="pt-BR" w:eastAsia="pt-BR"/>
    </w:rPr>
  </w:style>
  <w:style w:type="character" w:customStyle="1" w:styleId="CharChar7">
    <w:name w:val="Char Char7"/>
    <w:basedOn w:val="DefaultParagraphFont"/>
    <w:uiPriority w:val="99"/>
    <w:locked/>
    <w:rsid w:val="001902E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51</Words>
  <Characters>277</Characters>
  <Application>Microsoft Office Outlook</Application>
  <DocSecurity>0</DocSecurity>
  <Lines>0</Lines>
  <Paragraphs>0</Paragraphs>
  <ScaleCrop>false</ScaleCrop>
  <Company>Escola de Educação Profissional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EMPREENDEDORA</dc:title>
  <dc:subject/>
  <dc:creator>qi05</dc:creator>
  <cp:keywords/>
  <dc:description/>
  <cp:lastModifiedBy>PCRS</cp:lastModifiedBy>
  <cp:revision>2</cp:revision>
  <cp:lastPrinted>2006-05-03T20:13:00Z</cp:lastPrinted>
  <dcterms:created xsi:type="dcterms:W3CDTF">2017-08-08T11:42:00Z</dcterms:created>
  <dcterms:modified xsi:type="dcterms:W3CDTF">2017-08-08T11:42:00Z</dcterms:modified>
</cp:coreProperties>
</file>