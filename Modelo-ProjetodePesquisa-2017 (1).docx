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pStyle w:val="Heading6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MODELO PARA ELABORAÇÃO DE PROJETO DE PESQUISA</w:t>
      </w: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pStyle w:val="Heading6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TÍTULO</w:t>
      </w:r>
    </w:p>
    <w:p w:rsidR="00C94C2A" w:rsidRPr="00D22ED3" w:rsidRDefault="00C94C2A">
      <w:pPr>
        <w:tabs>
          <w:tab w:val="center" w:pos="4252"/>
          <w:tab w:val="right" w:pos="8504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 w:rsidP="00433D60">
      <w:pPr>
        <w:jc w:val="center"/>
        <w:rPr>
          <w:rFonts w:ascii="Arial" w:hAnsi="Arial" w:cs="Arial"/>
          <w:sz w:val="24"/>
          <w:szCs w:val="24"/>
        </w:rPr>
      </w:pPr>
    </w:p>
    <w:p w:rsidR="00C94C2A" w:rsidRPr="00D22ED3" w:rsidRDefault="00C94C2A" w:rsidP="00433D60">
      <w:pPr>
        <w:jc w:val="center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PESQUISADOR</w:t>
      </w:r>
    </w:p>
    <w:p w:rsidR="00C94C2A" w:rsidRPr="00D22ED3" w:rsidRDefault="00C94C2A" w:rsidP="00433D60">
      <w:pPr>
        <w:jc w:val="center"/>
        <w:rPr>
          <w:rFonts w:ascii="Arial" w:hAnsi="Arial" w:cs="Arial"/>
          <w:sz w:val="24"/>
          <w:szCs w:val="24"/>
        </w:rPr>
      </w:pPr>
    </w:p>
    <w:p w:rsidR="00C94C2A" w:rsidRDefault="00C94C2A" w:rsidP="00433D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Pesquisador colaborador</w:t>
      </w:r>
    </w:p>
    <w:p w:rsidR="00C94C2A" w:rsidRPr="00D22ED3" w:rsidRDefault="00C94C2A" w:rsidP="00433D6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Bolsista</w:t>
      </w: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pStyle w:val="Heading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Gravataí</w:t>
      </w:r>
    </w:p>
    <w:p w:rsidR="00C94C2A" w:rsidRDefault="00C94C2A" w:rsidP="0093369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Fevereiro</w:t>
      </w:r>
      <w:r w:rsidRPr="00D22ED3">
        <w:rPr>
          <w:rFonts w:ascii="Arial" w:hAnsi="Arial" w:cs="Arial"/>
          <w:sz w:val="24"/>
          <w:szCs w:val="24"/>
        </w:rPr>
        <w:t xml:space="preserve"> /</w:t>
      </w:r>
      <w:r>
        <w:rPr>
          <w:rFonts w:ascii="Arial" w:hAnsi="Arial" w:cs="Arial"/>
          <w:sz w:val="24"/>
          <w:szCs w:val="24"/>
        </w:rPr>
        <w:t>2017</w:t>
      </w:r>
    </w:p>
    <w:p w:rsidR="00C94C2A" w:rsidRDefault="00C94C2A" w:rsidP="00933699">
      <w:pPr>
        <w:jc w:val="center"/>
        <w:rPr>
          <w:rFonts w:ascii="Arial" w:hAnsi="Arial" w:cs="Arial"/>
          <w:sz w:val="24"/>
          <w:szCs w:val="24"/>
        </w:rPr>
      </w:pPr>
    </w:p>
    <w:p w:rsidR="00C94C2A" w:rsidRDefault="00C94C2A" w:rsidP="00933699">
      <w:pPr>
        <w:jc w:val="center"/>
        <w:rPr>
          <w:rFonts w:ascii="Arial" w:hAnsi="Arial" w:cs="Arial"/>
          <w:sz w:val="24"/>
          <w:szCs w:val="24"/>
        </w:rPr>
      </w:pPr>
    </w:p>
    <w:p w:rsidR="00C94C2A" w:rsidRPr="00D22ED3" w:rsidRDefault="00C94C2A" w:rsidP="00933699">
      <w:pPr>
        <w:jc w:val="center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SUMÁRIO </w:t>
      </w: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DADOS DE IDENTIFICAÇÃO DO PROJETO .....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  <w:r w:rsidRPr="00D22ED3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.....03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TEMA ................................................................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.....03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DELIMITAÇÃO DO TEMA ...............</w:t>
      </w:r>
      <w:r>
        <w:rPr>
          <w:rFonts w:ascii="Arial" w:hAnsi="Arial" w:cs="Arial"/>
          <w:sz w:val="24"/>
          <w:szCs w:val="24"/>
        </w:rPr>
        <w:t>..</w:t>
      </w:r>
      <w:r w:rsidRPr="00D22ED3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........... 03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FORMULAÇÃO DO PROBLEMA ...</w:t>
      </w:r>
      <w:r>
        <w:rPr>
          <w:rFonts w:ascii="Arial" w:hAnsi="Arial" w:cs="Arial"/>
          <w:sz w:val="24"/>
          <w:szCs w:val="24"/>
        </w:rPr>
        <w:t>..</w:t>
      </w:r>
      <w:r w:rsidRPr="00D22ED3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........... 03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INTRODUÇÃO 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22ED3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.......... 03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OBJETIVOS ...................................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22ED3">
        <w:rPr>
          <w:rFonts w:ascii="Arial" w:hAnsi="Arial" w:cs="Arial"/>
          <w:sz w:val="24"/>
          <w:szCs w:val="24"/>
        </w:rPr>
        <w:t>...............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.......... 04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JUSTIFICATIVA ..............................</w:t>
      </w:r>
      <w:r>
        <w:rPr>
          <w:rFonts w:ascii="Arial" w:hAnsi="Arial" w:cs="Arial"/>
          <w:sz w:val="24"/>
          <w:szCs w:val="24"/>
        </w:rPr>
        <w:t>..</w:t>
      </w:r>
      <w:r w:rsidRPr="00D22ED3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 05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REVISÃO TEÓRICA ......................</w:t>
      </w:r>
      <w:r>
        <w:rPr>
          <w:rFonts w:ascii="Arial" w:hAnsi="Arial" w:cs="Arial"/>
          <w:sz w:val="24"/>
          <w:szCs w:val="24"/>
        </w:rPr>
        <w:t>..</w:t>
      </w:r>
      <w:r w:rsidRPr="00D22ED3">
        <w:rPr>
          <w:rFonts w:ascii="Arial" w:hAnsi="Arial" w:cs="Arial"/>
          <w:sz w:val="24"/>
          <w:szCs w:val="24"/>
        </w:rPr>
        <w:t>................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 06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METODOLOGIA ..........................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.................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 07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CRONOGRAMA ...........................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..........</w:t>
      </w:r>
      <w:r>
        <w:rPr>
          <w:rFonts w:ascii="Arial" w:hAnsi="Arial" w:cs="Arial"/>
          <w:sz w:val="24"/>
          <w:szCs w:val="24"/>
        </w:rPr>
        <w:t>....</w:t>
      </w:r>
      <w:r w:rsidRPr="00D22ED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..........</w:t>
      </w:r>
      <w:r>
        <w:rPr>
          <w:rFonts w:ascii="Arial" w:hAnsi="Arial" w:cs="Arial"/>
          <w:sz w:val="24"/>
          <w:szCs w:val="24"/>
        </w:rPr>
        <w:t xml:space="preserve">  </w:t>
      </w:r>
      <w:r w:rsidRPr="00D22ED3">
        <w:rPr>
          <w:rFonts w:ascii="Arial" w:hAnsi="Arial" w:cs="Arial"/>
          <w:sz w:val="24"/>
          <w:szCs w:val="24"/>
        </w:rPr>
        <w:t>....... 08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PLANILHA DE CUSTOS ..............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...</w:t>
      </w:r>
      <w:r>
        <w:rPr>
          <w:rFonts w:ascii="Arial" w:hAnsi="Arial" w:cs="Arial"/>
          <w:sz w:val="24"/>
          <w:szCs w:val="24"/>
        </w:rPr>
        <w:t>....</w:t>
      </w:r>
      <w:r w:rsidRPr="00D22ED3">
        <w:rPr>
          <w:rFonts w:ascii="Arial" w:hAnsi="Arial" w:cs="Arial"/>
          <w:sz w:val="24"/>
          <w:szCs w:val="24"/>
        </w:rPr>
        <w:t>........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</w:t>
      </w:r>
      <w:r w:rsidRPr="00D22ED3">
        <w:rPr>
          <w:rFonts w:ascii="Arial" w:hAnsi="Arial" w:cs="Arial"/>
          <w:sz w:val="24"/>
          <w:szCs w:val="24"/>
        </w:rPr>
        <w:t>..........</w:t>
      </w:r>
      <w:r>
        <w:rPr>
          <w:rFonts w:ascii="Arial" w:hAnsi="Arial" w:cs="Arial"/>
          <w:sz w:val="24"/>
          <w:szCs w:val="24"/>
        </w:rPr>
        <w:t xml:space="preserve">  </w:t>
      </w:r>
      <w:r w:rsidRPr="00D22ED3">
        <w:rPr>
          <w:rFonts w:ascii="Arial" w:hAnsi="Arial" w:cs="Arial"/>
          <w:sz w:val="24"/>
          <w:szCs w:val="24"/>
        </w:rPr>
        <w:t>...... 09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REFERÊNCIAS ..............................</w:t>
      </w:r>
      <w:r>
        <w:rPr>
          <w:rFonts w:ascii="Arial" w:hAnsi="Arial" w:cs="Arial"/>
          <w:sz w:val="24"/>
          <w:szCs w:val="24"/>
        </w:rPr>
        <w:t>....</w:t>
      </w:r>
      <w:r w:rsidRPr="00D22ED3">
        <w:rPr>
          <w:rFonts w:ascii="Arial" w:hAnsi="Arial" w:cs="Arial"/>
          <w:sz w:val="24"/>
          <w:szCs w:val="24"/>
        </w:rPr>
        <w:t>...........</w:t>
      </w:r>
      <w:r>
        <w:rPr>
          <w:rFonts w:ascii="Arial" w:hAnsi="Arial" w:cs="Arial"/>
          <w:sz w:val="24"/>
          <w:szCs w:val="24"/>
        </w:rPr>
        <w:t>...</w:t>
      </w:r>
      <w:r w:rsidRPr="00D22ED3">
        <w:rPr>
          <w:rFonts w:ascii="Arial" w:hAnsi="Arial" w:cs="Arial"/>
          <w:sz w:val="24"/>
          <w:szCs w:val="24"/>
        </w:rPr>
        <w:t>...........</w:t>
      </w:r>
      <w:r>
        <w:rPr>
          <w:rFonts w:ascii="Arial" w:hAnsi="Arial" w:cs="Arial"/>
          <w:sz w:val="24"/>
          <w:szCs w:val="24"/>
        </w:rPr>
        <w:t xml:space="preserve">   </w:t>
      </w:r>
      <w:r w:rsidRPr="00D22ED3">
        <w:rPr>
          <w:rFonts w:ascii="Arial" w:hAnsi="Arial" w:cs="Arial"/>
          <w:sz w:val="24"/>
          <w:szCs w:val="24"/>
        </w:rPr>
        <w:t>..... 10</w:t>
      </w:r>
    </w:p>
    <w:p w:rsidR="00C94C2A" w:rsidRPr="00D22ED3" w:rsidRDefault="00C94C2A">
      <w:pPr>
        <w:numPr>
          <w:ilvl w:val="0"/>
          <w:numId w:val="3"/>
        </w:numPr>
        <w:spacing w:after="0"/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ANEXOS .......................................</w:t>
      </w:r>
      <w:r>
        <w:rPr>
          <w:rFonts w:ascii="Arial" w:hAnsi="Arial" w:cs="Arial"/>
          <w:sz w:val="24"/>
          <w:szCs w:val="24"/>
        </w:rPr>
        <w:t>...</w:t>
      </w:r>
      <w:r w:rsidRPr="00D22ED3">
        <w:rPr>
          <w:rFonts w:ascii="Arial" w:hAnsi="Arial" w:cs="Arial"/>
          <w:sz w:val="24"/>
          <w:szCs w:val="24"/>
        </w:rPr>
        <w:t>..............</w:t>
      </w:r>
      <w:r>
        <w:rPr>
          <w:rFonts w:ascii="Arial" w:hAnsi="Arial" w:cs="Arial"/>
          <w:sz w:val="24"/>
          <w:szCs w:val="24"/>
        </w:rPr>
        <w:t>...</w:t>
      </w:r>
      <w:r w:rsidRPr="00D22ED3">
        <w:rPr>
          <w:rFonts w:ascii="Arial" w:hAnsi="Arial" w:cs="Arial"/>
          <w:sz w:val="24"/>
          <w:szCs w:val="24"/>
        </w:rPr>
        <w:t>.........</w:t>
      </w:r>
      <w:r>
        <w:rPr>
          <w:rFonts w:ascii="Arial" w:hAnsi="Arial" w:cs="Arial"/>
          <w:sz w:val="24"/>
          <w:szCs w:val="24"/>
        </w:rPr>
        <w:t xml:space="preserve">   </w:t>
      </w:r>
      <w:r w:rsidRPr="00D22ED3">
        <w:rPr>
          <w:rFonts w:ascii="Arial" w:hAnsi="Arial" w:cs="Arial"/>
          <w:sz w:val="24"/>
          <w:szCs w:val="24"/>
        </w:rPr>
        <w:t>....... 11</w:t>
      </w:r>
    </w:p>
    <w:p w:rsidR="00C94C2A" w:rsidRPr="00D22ED3" w:rsidRDefault="00C94C2A">
      <w:pPr>
        <w:numPr>
          <w:ilvl w:val="0"/>
          <w:numId w:val="3"/>
        </w:numPr>
        <w:ind w:hanging="360"/>
        <w:contextualSpacing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TERMO DE COMPROMISSO ...</w:t>
      </w:r>
      <w:r>
        <w:rPr>
          <w:rFonts w:ascii="Arial" w:hAnsi="Arial" w:cs="Arial"/>
          <w:sz w:val="24"/>
          <w:szCs w:val="24"/>
        </w:rPr>
        <w:t>...</w:t>
      </w:r>
      <w:r w:rsidRPr="00D22ED3">
        <w:rPr>
          <w:rFonts w:ascii="Arial" w:hAnsi="Arial" w:cs="Arial"/>
          <w:sz w:val="24"/>
          <w:szCs w:val="24"/>
        </w:rPr>
        <w:t>..................</w:t>
      </w:r>
      <w:r>
        <w:rPr>
          <w:rFonts w:ascii="Arial" w:hAnsi="Arial" w:cs="Arial"/>
          <w:sz w:val="24"/>
          <w:szCs w:val="24"/>
        </w:rPr>
        <w:t>...</w:t>
      </w:r>
      <w:r w:rsidRPr="00D22ED3">
        <w:rPr>
          <w:rFonts w:ascii="Arial" w:hAnsi="Arial" w:cs="Arial"/>
          <w:sz w:val="24"/>
          <w:szCs w:val="24"/>
        </w:rPr>
        <w:t>........</w:t>
      </w:r>
      <w:r>
        <w:rPr>
          <w:rFonts w:ascii="Arial" w:hAnsi="Arial" w:cs="Arial"/>
          <w:sz w:val="24"/>
          <w:szCs w:val="24"/>
        </w:rPr>
        <w:t xml:space="preserve">   </w:t>
      </w:r>
      <w:r w:rsidRPr="00D22ED3">
        <w:rPr>
          <w:rFonts w:ascii="Arial" w:hAnsi="Arial" w:cs="Arial"/>
          <w:sz w:val="24"/>
          <w:szCs w:val="24"/>
        </w:rPr>
        <w:t>....... 12</w:t>
      </w: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ind w:firstLine="540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br w:type="page"/>
      </w: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numPr>
          <w:ilvl w:val="0"/>
          <w:numId w:val="4"/>
        </w:numPr>
        <w:tabs>
          <w:tab w:val="left" w:pos="284"/>
        </w:tabs>
        <w:ind w:left="0" w:firstLine="0"/>
        <w:contextualSpacing/>
        <w:rPr>
          <w:rFonts w:ascii="Arial" w:hAnsi="Arial" w:cs="Arial"/>
          <w:b/>
          <w:sz w:val="24"/>
          <w:szCs w:val="24"/>
        </w:rPr>
      </w:pPr>
      <w:bookmarkStart w:id="0" w:name="_gjdgxs" w:colFirst="0" w:colLast="0"/>
      <w:bookmarkEnd w:id="0"/>
      <w:r w:rsidRPr="00D22ED3">
        <w:rPr>
          <w:rFonts w:ascii="Arial" w:hAnsi="Arial" w:cs="Arial"/>
          <w:b/>
          <w:sz w:val="24"/>
          <w:szCs w:val="24"/>
        </w:rPr>
        <w:t>DADOS DE IDENTIFICAÇÃO DO PROJETO</w:t>
      </w:r>
    </w:p>
    <w:p w:rsidR="00C94C2A" w:rsidRPr="00D22ED3" w:rsidRDefault="00C94C2A" w:rsidP="009218BB">
      <w:pPr>
        <w:tabs>
          <w:tab w:val="left" w:pos="284"/>
        </w:tabs>
        <w:contextualSpacing/>
        <w:rPr>
          <w:rFonts w:ascii="Arial" w:hAnsi="Arial" w:cs="Arial"/>
          <w:b/>
          <w:sz w:val="24"/>
          <w:szCs w:val="24"/>
        </w:rPr>
      </w:pPr>
    </w:p>
    <w:p w:rsidR="00C94C2A" w:rsidRPr="00D22ED3" w:rsidRDefault="00C94C2A" w:rsidP="009218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Indicar o nome do autor do projeto, nome dos colaboradores, área temática (ou linha de pesquisa) na qual a pesquisa está inserida.</w:t>
      </w:r>
    </w:p>
    <w:p w:rsidR="00C94C2A" w:rsidRPr="00D22ED3" w:rsidRDefault="00C94C2A" w:rsidP="009218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numPr>
          <w:ilvl w:val="0"/>
          <w:numId w:val="4"/>
        </w:numPr>
        <w:tabs>
          <w:tab w:val="left" w:pos="284"/>
        </w:tabs>
        <w:ind w:left="0" w:firstLine="0"/>
        <w:contextualSpacing/>
        <w:rPr>
          <w:rFonts w:ascii="Arial" w:hAnsi="Arial" w:cs="Arial"/>
          <w:b/>
          <w:sz w:val="24"/>
          <w:szCs w:val="24"/>
        </w:rPr>
      </w:pPr>
      <w:bookmarkStart w:id="1" w:name="_30j0zll" w:colFirst="0" w:colLast="0"/>
      <w:bookmarkEnd w:id="1"/>
      <w:r w:rsidRPr="00D22ED3">
        <w:rPr>
          <w:rFonts w:ascii="Arial" w:hAnsi="Arial" w:cs="Arial"/>
          <w:b/>
          <w:sz w:val="24"/>
          <w:szCs w:val="24"/>
        </w:rPr>
        <w:t>TEMA</w:t>
      </w:r>
    </w:p>
    <w:p w:rsidR="00C94C2A" w:rsidRPr="00D22ED3" w:rsidRDefault="00C94C2A" w:rsidP="009218BB">
      <w:pPr>
        <w:spacing w:line="360" w:lineRule="auto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Apresentar o tema definido para o desenvolvimento do projeto.</w:t>
      </w:r>
    </w:p>
    <w:p w:rsidR="00C94C2A" w:rsidRPr="00D22ED3" w:rsidRDefault="00C94C2A">
      <w:pPr>
        <w:spacing w:line="360" w:lineRule="auto"/>
        <w:ind w:firstLine="540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numPr>
          <w:ilvl w:val="0"/>
          <w:numId w:val="4"/>
        </w:numPr>
        <w:tabs>
          <w:tab w:val="left" w:pos="284"/>
        </w:tabs>
        <w:ind w:left="0" w:firstLine="0"/>
        <w:contextualSpacing/>
        <w:rPr>
          <w:rFonts w:ascii="Arial" w:hAnsi="Arial" w:cs="Arial"/>
          <w:b/>
          <w:sz w:val="24"/>
          <w:szCs w:val="24"/>
        </w:rPr>
      </w:pPr>
      <w:bookmarkStart w:id="2" w:name="_1fob9te" w:colFirst="0" w:colLast="0"/>
      <w:bookmarkEnd w:id="2"/>
      <w:r w:rsidRPr="00D22ED3">
        <w:rPr>
          <w:rFonts w:ascii="Arial" w:hAnsi="Arial" w:cs="Arial"/>
          <w:b/>
          <w:sz w:val="24"/>
          <w:szCs w:val="24"/>
        </w:rPr>
        <w:t>DELIMITAÇÃO DO TEMA</w:t>
      </w:r>
    </w:p>
    <w:p w:rsidR="00C94C2A" w:rsidRPr="00D22ED3" w:rsidRDefault="00C94C2A" w:rsidP="009218BB">
      <w:pPr>
        <w:tabs>
          <w:tab w:val="left" w:pos="284"/>
        </w:tabs>
        <w:contextualSpacing/>
        <w:rPr>
          <w:rFonts w:ascii="Arial" w:hAnsi="Arial" w:cs="Arial"/>
          <w:b/>
          <w:sz w:val="24"/>
          <w:szCs w:val="24"/>
        </w:rPr>
      </w:pPr>
    </w:p>
    <w:p w:rsidR="00C94C2A" w:rsidRPr="00D22ED3" w:rsidRDefault="00C94C2A" w:rsidP="009218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Destacar o assunto escolhido para a pesquisa. Restringir o objeto de pesquisa ao máximo e apresentá-lo em forma de título.</w:t>
      </w:r>
    </w:p>
    <w:p w:rsidR="00C94C2A" w:rsidRPr="00D22ED3" w:rsidRDefault="00C94C2A" w:rsidP="009218B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numPr>
          <w:ilvl w:val="0"/>
          <w:numId w:val="4"/>
        </w:numPr>
        <w:tabs>
          <w:tab w:val="left" w:pos="284"/>
        </w:tabs>
        <w:ind w:left="0" w:firstLine="0"/>
        <w:contextualSpacing/>
        <w:rPr>
          <w:rFonts w:ascii="Arial" w:hAnsi="Arial" w:cs="Arial"/>
          <w:b/>
          <w:sz w:val="24"/>
          <w:szCs w:val="24"/>
        </w:rPr>
      </w:pPr>
      <w:bookmarkStart w:id="3" w:name="_3znysh7" w:colFirst="0" w:colLast="0"/>
      <w:bookmarkEnd w:id="3"/>
      <w:r w:rsidRPr="00D22ED3">
        <w:rPr>
          <w:rFonts w:ascii="Arial" w:hAnsi="Arial" w:cs="Arial"/>
          <w:b/>
          <w:sz w:val="24"/>
          <w:szCs w:val="24"/>
        </w:rPr>
        <w:t>FORMULAÇÃO DO PROBLEMA</w:t>
      </w:r>
    </w:p>
    <w:p w:rsidR="00C94C2A" w:rsidRPr="00D22ED3" w:rsidRDefault="00C94C2A" w:rsidP="009218BB">
      <w:pPr>
        <w:tabs>
          <w:tab w:val="left" w:pos="284"/>
        </w:tabs>
        <w:contextualSpacing/>
        <w:rPr>
          <w:rFonts w:ascii="Arial" w:hAnsi="Arial" w:cs="Arial"/>
          <w:b/>
          <w:sz w:val="24"/>
          <w:szCs w:val="24"/>
        </w:rPr>
      </w:pPr>
    </w:p>
    <w:p w:rsidR="00C94C2A" w:rsidRPr="00D22ED3" w:rsidRDefault="00C94C2A" w:rsidP="009218B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Apresentar a situação a ser abordada de acordo com os limites da pesquisa. Este tópico deve determinar a questão de pesquisa através de uma pergunta. </w:t>
      </w:r>
    </w:p>
    <w:p w:rsidR="00C94C2A" w:rsidRPr="00D22ED3" w:rsidRDefault="00C94C2A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  <w:bookmarkStart w:id="4" w:name="_2et92p0" w:colFirst="0" w:colLast="0"/>
      <w:bookmarkEnd w:id="4"/>
      <w:r w:rsidRPr="00933699">
        <w:rPr>
          <w:rFonts w:ascii="Arial" w:hAnsi="Arial" w:cs="Arial"/>
          <w:b/>
          <w:sz w:val="24"/>
          <w:szCs w:val="24"/>
        </w:rPr>
        <w:t>Exemplo:</w:t>
      </w:r>
      <w:r w:rsidRPr="00D22ED3">
        <w:rPr>
          <w:rFonts w:ascii="Arial" w:hAnsi="Arial" w:cs="Arial"/>
          <w:sz w:val="24"/>
          <w:szCs w:val="24"/>
        </w:rPr>
        <w:t xml:space="preserve"> Quais as contribuições das tecnologias de informação e comunicação para o processo de ensino e aprendizagem? </w:t>
      </w:r>
    </w:p>
    <w:p w:rsidR="00C94C2A" w:rsidRPr="00D22ED3" w:rsidRDefault="00C94C2A">
      <w:pPr>
        <w:spacing w:line="360" w:lineRule="auto"/>
        <w:ind w:firstLine="540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numPr>
          <w:ilvl w:val="0"/>
          <w:numId w:val="4"/>
        </w:numPr>
        <w:tabs>
          <w:tab w:val="left" w:pos="284"/>
        </w:tabs>
        <w:spacing w:line="480" w:lineRule="auto"/>
        <w:ind w:left="0" w:firstLine="0"/>
        <w:contextualSpacing/>
        <w:rPr>
          <w:rFonts w:ascii="Arial" w:hAnsi="Arial" w:cs="Arial"/>
          <w:b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INTRODUÇÃO               </w:t>
      </w:r>
    </w:p>
    <w:p w:rsidR="00C94C2A" w:rsidRPr="00D22ED3" w:rsidRDefault="00C94C2A" w:rsidP="009218BB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Na introdução o pesquisador deverá apresentar o assunto da pesquisa que deseja desenvolver.</w:t>
      </w:r>
    </w:p>
    <w:p w:rsidR="00C94C2A" w:rsidRPr="00D22ED3" w:rsidRDefault="00C94C2A">
      <w:pPr>
        <w:numPr>
          <w:ilvl w:val="0"/>
          <w:numId w:val="11"/>
        </w:numPr>
        <w:spacing w:after="0" w:line="480" w:lineRule="auto"/>
        <w:ind w:hanging="360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Apresentar:</w:t>
      </w:r>
    </w:p>
    <w:p w:rsidR="00C94C2A" w:rsidRPr="00D22ED3" w:rsidRDefault="00C94C2A">
      <w:pPr>
        <w:numPr>
          <w:ilvl w:val="1"/>
          <w:numId w:val="11"/>
        </w:numPr>
        <w:spacing w:after="0" w:line="480" w:lineRule="auto"/>
        <w:ind w:hanging="360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o tema</w:t>
      </w:r>
    </w:p>
    <w:p w:rsidR="00C94C2A" w:rsidRPr="00D22ED3" w:rsidRDefault="00C94C2A">
      <w:pPr>
        <w:numPr>
          <w:ilvl w:val="1"/>
          <w:numId w:val="11"/>
        </w:numPr>
        <w:spacing w:after="0" w:line="480" w:lineRule="auto"/>
        <w:ind w:hanging="360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 a ideia básica</w:t>
      </w:r>
    </w:p>
    <w:p w:rsidR="00C94C2A" w:rsidRPr="00D22ED3" w:rsidRDefault="00C94C2A">
      <w:pPr>
        <w:numPr>
          <w:ilvl w:val="0"/>
          <w:numId w:val="11"/>
        </w:numPr>
        <w:spacing w:after="0" w:line="480" w:lineRule="auto"/>
        <w:ind w:hanging="360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Delimitar o foco da pesquisa</w:t>
      </w:r>
    </w:p>
    <w:p w:rsidR="00C94C2A" w:rsidRPr="00D22ED3" w:rsidRDefault="00C94C2A">
      <w:pPr>
        <w:numPr>
          <w:ilvl w:val="0"/>
          <w:numId w:val="11"/>
        </w:numPr>
        <w:spacing w:after="0" w:line="480" w:lineRule="auto"/>
        <w:ind w:hanging="360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Situar o tema dentro do contexto geral do trabalho</w:t>
      </w:r>
    </w:p>
    <w:p w:rsidR="00C94C2A" w:rsidRPr="00D22ED3" w:rsidRDefault="00C94C2A">
      <w:pPr>
        <w:numPr>
          <w:ilvl w:val="0"/>
          <w:numId w:val="11"/>
        </w:numPr>
        <w:spacing w:after="0" w:line="480" w:lineRule="auto"/>
        <w:ind w:hanging="360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Descrever as motivações da escolha do tema</w:t>
      </w:r>
    </w:p>
    <w:p w:rsidR="00C94C2A" w:rsidRPr="00D22ED3" w:rsidRDefault="00C94C2A">
      <w:pPr>
        <w:numPr>
          <w:ilvl w:val="0"/>
          <w:numId w:val="11"/>
        </w:numPr>
        <w:spacing w:after="0" w:line="480" w:lineRule="auto"/>
        <w:ind w:hanging="360"/>
        <w:rPr>
          <w:rFonts w:ascii="Arial" w:hAnsi="Arial" w:cs="Arial"/>
          <w:b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Definir o objeto de análise</w:t>
      </w:r>
      <w:r w:rsidRPr="00D22ED3">
        <w:rPr>
          <w:rFonts w:ascii="Arial" w:hAnsi="Arial" w:cs="Arial"/>
          <w:b/>
          <w:sz w:val="24"/>
          <w:szCs w:val="24"/>
        </w:rPr>
        <w:t>: O QUÊ SERÁ ESTUDADO?</w:t>
      </w:r>
    </w:p>
    <w:p w:rsidR="00C94C2A" w:rsidRPr="00D22ED3" w:rsidRDefault="00C94C2A">
      <w:pPr>
        <w:spacing w:line="480" w:lineRule="auto"/>
        <w:ind w:left="720"/>
        <w:jc w:val="right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numPr>
          <w:ilvl w:val="0"/>
          <w:numId w:val="4"/>
        </w:numPr>
        <w:tabs>
          <w:tab w:val="left" w:pos="284"/>
        </w:tabs>
        <w:spacing w:line="480" w:lineRule="auto"/>
        <w:ind w:left="0" w:firstLine="0"/>
        <w:contextualSpacing/>
        <w:rPr>
          <w:rFonts w:ascii="Arial" w:hAnsi="Arial" w:cs="Arial"/>
          <w:b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 OBJETIVOS                  </w:t>
      </w:r>
    </w:p>
    <w:p w:rsidR="00C94C2A" w:rsidRPr="00D22ED3" w:rsidRDefault="00C94C2A">
      <w:pPr>
        <w:spacing w:line="480" w:lineRule="auto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Descrever o objetivo da pesquisa que irá desenvolver.</w:t>
      </w:r>
    </w:p>
    <w:p w:rsidR="00C94C2A" w:rsidRPr="00D22ED3" w:rsidRDefault="00C94C2A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 apresentação dos objetivos pode variar de acordo com a natureza do projeto. Nos objetivos, cabe identificar claramente o problema e apresentar sua delimitação. Eles devem ser apresentados de forma geral e específica.</w:t>
      </w:r>
    </w:p>
    <w:p w:rsidR="00C94C2A" w:rsidRPr="00D22ED3" w:rsidRDefault="00C94C2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ab/>
        <w:t>No objetivo geral: o pesquisador deve definir o que pretende com sua investigação.</w:t>
      </w:r>
    </w:p>
    <w:p w:rsidR="00C94C2A" w:rsidRPr="00D22ED3" w:rsidRDefault="00C94C2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ab/>
        <w:t>Os objetivos específicos: o pesquisador deve definir as etapas do trabalho a serem realizadas para alcançar o objetivo geral. Estes objetivos podem ser exploratórios, descritivos e explicativos. Utilizar verbos para iniciar os objetivos:</w:t>
      </w:r>
    </w:p>
    <w:p w:rsidR="00C94C2A" w:rsidRPr="00D22ED3" w:rsidRDefault="00C94C2A">
      <w:pPr>
        <w:numPr>
          <w:ilvl w:val="0"/>
          <w:numId w:val="1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Exploratórios: conhecer, identificar, levantar, descobrir</w:t>
      </w:r>
    </w:p>
    <w:p w:rsidR="00C94C2A" w:rsidRPr="00D22ED3" w:rsidRDefault="00C94C2A">
      <w:pPr>
        <w:numPr>
          <w:ilvl w:val="0"/>
          <w:numId w:val="1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Descritivos: caracterizar, descrever, traçar, determinar</w:t>
      </w:r>
    </w:p>
    <w:p w:rsidR="00C94C2A" w:rsidRPr="00D22ED3" w:rsidRDefault="00C94C2A">
      <w:pPr>
        <w:numPr>
          <w:ilvl w:val="0"/>
          <w:numId w:val="1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Explicativos: analisar, avaliar, verificar, explicar</w:t>
      </w:r>
    </w:p>
    <w:p w:rsidR="00C94C2A" w:rsidRPr="00D22ED3" w:rsidRDefault="00C94C2A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line="480" w:lineRule="auto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7. JUSTIFICATIVA                </w:t>
      </w:r>
    </w:p>
    <w:p w:rsidR="00C94C2A" w:rsidRPr="00D22ED3" w:rsidRDefault="00C94C2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 justificativa consiste na apresentação em forma de texto que demonstra a relevância e atualidade do tema, das razões de ordem teórica ou prática que justificam a realização da pesquisa bem como a motivação para a escolha. A pesquisa deve indicar:</w:t>
      </w:r>
    </w:p>
    <w:p w:rsidR="00C94C2A" w:rsidRPr="00D22ED3" w:rsidRDefault="00C94C2A">
      <w:pPr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 relevância social do problema a ser investigado.</w:t>
      </w:r>
    </w:p>
    <w:p w:rsidR="00C94C2A" w:rsidRPr="00D22ED3" w:rsidRDefault="00C94C2A">
      <w:pPr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As contribuições que a pesquisa pode trazer, no sentido de proporcionar respostas aos problemas propostos ou ampliaras formulações teóricas a esse respeito.</w:t>
      </w:r>
    </w:p>
    <w:p w:rsidR="00C94C2A" w:rsidRPr="00D22ED3" w:rsidRDefault="00C94C2A">
      <w:pPr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O estágio de desenvolvimento dos conhecimentos referentes ao tema.</w:t>
      </w:r>
    </w:p>
    <w:p w:rsidR="00C94C2A" w:rsidRPr="00D22ED3" w:rsidRDefault="00C94C2A">
      <w:pPr>
        <w:numPr>
          <w:ilvl w:val="0"/>
          <w:numId w:val="12"/>
        </w:numPr>
        <w:spacing w:after="0" w:line="360" w:lineRule="auto"/>
        <w:ind w:left="1276" w:hanging="283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 possibilidade de sugerir modificações no âmbito da realidade proposta pelo tema.</w:t>
      </w:r>
    </w:p>
    <w:p w:rsidR="00C94C2A" w:rsidRPr="00D22ED3" w:rsidRDefault="00C94C2A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rPr>
          <w:rFonts w:ascii="Arial" w:hAnsi="Arial" w:cs="Arial"/>
          <w:b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8. REVISÃO TEÓRICA          </w:t>
      </w:r>
    </w:p>
    <w:p w:rsidR="00C94C2A" w:rsidRPr="00D22ED3" w:rsidRDefault="00C94C2A" w:rsidP="009218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 revisão teórica é a base teórica do estudo em que o pesquisador aprofunda o conhecimento sobre o assunto escolhido e apresenta-o ao leitor. Nesta seção é apresentado o embasamento teórico que sustentará o estudo. O texto deve apresentar citações diretas e indiretas obtidas a partir de referências gerais como consultas aos catálogos de assuntos das bibliotecas, Anais de Congressos e em especial em periódicos especializados, tanto os nacionais quanto os internacionais. Uma procura de tais fontes, documentais ou bibliográficas, torna-se imprescindível.</w:t>
      </w:r>
    </w:p>
    <w:p w:rsidR="00C94C2A" w:rsidRPr="00D22ED3" w:rsidRDefault="00C94C2A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ab/>
        <w:t xml:space="preserve">É fundamental que as citações das principais conclusões que outros autores chegaram, salienta a contribuição da pesquisa realizada, demonstrar contradições ou reafirmar comportamentos e atitudes. Neste contexto, a revisão teórica deve: </w:t>
      </w:r>
    </w:p>
    <w:p w:rsidR="00C94C2A" w:rsidRPr="00D22ED3" w:rsidRDefault="00C94C2A">
      <w:pPr>
        <w:numPr>
          <w:ilvl w:val="0"/>
          <w:numId w:val="2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ser condizente com o problema em estudo;</w:t>
      </w:r>
    </w:p>
    <w:p w:rsidR="00C94C2A" w:rsidRPr="00D22ED3" w:rsidRDefault="00C94C2A">
      <w:pPr>
        <w:numPr>
          <w:ilvl w:val="0"/>
          <w:numId w:val="2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relevante e atual;.</w:t>
      </w:r>
    </w:p>
    <w:p w:rsidR="00C94C2A" w:rsidRPr="00D22ED3" w:rsidRDefault="00C94C2A">
      <w:pPr>
        <w:numPr>
          <w:ilvl w:val="0"/>
          <w:numId w:val="2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apontar alguns  autores que serão consultados;</w:t>
      </w:r>
    </w:p>
    <w:p w:rsidR="00C94C2A" w:rsidRPr="00D22ED3" w:rsidRDefault="00C94C2A">
      <w:pPr>
        <w:numPr>
          <w:ilvl w:val="0"/>
          <w:numId w:val="2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demonstrar entendimento da literatura existente;</w:t>
      </w:r>
    </w:p>
    <w:p w:rsidR="00C94C2A" w:rsidRPr="00D22ED3" w:rsidRDefault="00C94C2A">
      <w:pPr>
        <w:numPr>
          <w:ilvl w:val="0"/>
          <w:numId w:val="2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apresentar as citações literais sempre entre aspas ou caracteres em itálico, indicando a obra consultada;</w:t>
      </w:r>
    </w:p>
    <w:p w:rsidR="00C94C2A" w:rsidRPr="00D22ED3" w:rsidRDefault="00C94C2A">
      <w:pPr>
        <w:numPr>
          <w:ilvl w:val="0"/>
          <w:numId w:val="2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especificar a fonte dos autores das citações (AUTOR, ANO, PÁGINA)</w:t>
      </w:r>
    </w:p>
    <w:p w:rsidR="00C94C2A" w:rsidRPr="00D22ED3" w:rsidRDefault="00C94C2A">
      <w:pPr>
        <w:numPr>
          <w:ilvl w:val="0"/>
          <w:numId w:val="2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respeitar as regras da ABNT nas citações e paráfrases ;</w:t>
      </w:r>
    </w:p>
    <w:p w:rsidR="00C94C2A" w:rsidRPr="00D22ED3" w:rsidRDefault="00C94C2A">
      <w:pPr>
        <w:numPr>
          <w:ilvl w:val="0"/>
          <w:numId w:val="2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utilizar fonte nº 11 para citações literais.</w:t>
      </w:r>
    </w:p>
    <w:p w:rsidR="00C94C2A" w:rsidRPr="00D22ED3" w:rsidRDefault="00C94C2A">
      <w:pPr>
        <w:spacing w:line="480" w:lineRule="auto"/>
        <w:jc w:val="right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rPr>
          <w:rFonts w:ascii="Arial" w:hAnsi="Arial" w:cs="Arial"/>
          <w:b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9. METODOLOGIA                  </w:t>
      </w: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A metodologia consiste em responder às seguintes questões: Como? Com quê? Onde? Quanto? </w:t>
      </w: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Para responder estas questões, a linguagem utilizada nesta seção deve ser no futuro, pois aqui está será apresentado todos os procedimentos necessários para a execução da futura pesquisa.</w:t>
      </w: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spacing w:after="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O autor do projeto de pesquisa deverá especificar qual será a modalidade de pesquisa que será utilizado no desenvolvimento do trabalho. Dentre as modalidades, destaca-se:</w:t>
      </w: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numPr>
          <w:ilvl w:val="0"/>
          <w:numId w:val="9"/>
        </w:numPr>
        <w:spacing w:after="0" w:line="360" w:lineRule="auto"/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Pesquisa bibliográfica:</w:t>
      </w:r>
      <w:r w:rsidRPr="00D22ED3">
        <w:rPr>
          <w:rFonts w:ascii="Arial" w:hAnsi="Arial" w:cs="Arial"/>
          <w:sz w:val="24"/>
          <w:szCs w:val="24"/>
        </w:rPr>
        <w:t xml:space="preserve"> esta pesquisa é desenvolvida a partir de materiais já publicados como livros, artigos, dissertações e teses. </w:t>
      </w:r>
    </w:p>
    <w:p w:rsidR="00C94C2A" w:rsidRPr="00D22ED3" w:rsidRDefault="00C94C2A">
      <w:pPr>
        <w:numPr>
          <w:ilvl w:val="0"/>
          <w:numId w:val="9"/>
        </w:numPr>
        <w:spacing w:after="0" w:line="360" w:lineRule="auto"/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Pesquisa descritiva:</w:t>
      </w:r>
      <w:r w:rsidRPr="00D22ED3">
        <w:rPr>
          <w:rFonts w:ascii="Arial" w:hAnsi="Arial" w:cs="Arial"/>
          <w:sz w:val="24"/>
          <w:szCs w:val="24"/>
        </w:rPr>
        <w:t xml:space="preserve"> esta pesquisa é desenvolvida a partir de registros, análises e correlações de fatos ou fenômenos sem a manipulação dos dados. </w:t>
      </w:r>
    </w:p>
    <w:p w:rsidR="00C94C2A" w:rsidRPr="00D22ED3" w:rsidRDefault="00C94C2A">
      <w:pPr>
        <w:numPr>
          <w:ilvl w:val="0"/>
          <w:numId w:val="9"/>
        </w:numPr>
        <w:spacing w:before="48" w:after="168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Estudo de caso: </w:t>
      </w:r>
      <w:r w:rsidRPr="00D22ED3">
        <w:rPr>
          <w:rFonts w:ascii="Arial" w:hAnsi="Arial" w:cs="Arial"/>
          <w:sz w:val="24"/>
          <w:szCs w:val="24"/>
        </w:rPr>
        <w:t>esta pesquisa é desenvolvida a partir do estudo sobre um determinado indivíduo, sobre uma família, sobre um grupo, sobre uma comunidade, sobre uma empresa, sobre um produto entre outros para analisar e registrados aspectos individuais e coletivos das pessoas, das organizações ou dos produtos por exemplo.</w:t>
      </w:r>
    </w:p>
    <w:p w:rsidR="00C94C2A" w:rsidRPr="00D22ED3" w:rsidRDefault="00C94C2A">
      <w:pPr>
        <w:numPr>
          <w:ilvl w:val="0"/>
          <w:numId w:val="9"/>
        </w:numPr>
        <w:spacing w:before="48" w:after="168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Pesquisa documental: </w:t>
      </w:r>
      <w:r w:rsidRPr="00D22ED3">
        <w:rPr>
          <w:rFonts w:ascii="Arial" w:hAnsi="Arial" w:cs="Arial"/>
          <w:sz w:val="24"/>
          <w:szCs w:val="24"/>
        </w:rPr>
        <w:t>na pesquisa documental é realizada uma investigação por meio de documentos, com o objetivo de descrever e comparar os costumes, comportamentos, diferenças entre outras características.</w:t>
      </w:r>
    </w:p>
    <w:p w:rsidR="00C94C2A" w:rsidRPr="00D22ED3" w:rsidRDefault="00C94C2A">
      <w:pPr>
        <w:numPr>
          <w:ilvl w:val="0"/>
          <w:numId w:val="9"/>
        </w:numPr>
        <w:spacing w:before="48" w:after="168" w:line="24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Pesquisa experimental:</w:t>
      </w:r>
      <w:r w:rsidRPr="00D22ED3">
        <w:rPr>
          <w:rFonts w:ascii="Arial" w:hAnsi="Arial" w:cs="Arial"/>
          <w:sz w:val="24"/>
          <w:szCs w:val="24"/>
        </w:rPr>
        <w:t xml:space="preserve"> a pesquisa experimental ocorre quando se manipula diretamente as variáveis relacionadas com o objeto de estudo. </w:t>
      </w:r>
    </w:p>
    <w:p w:rsidR="00C94C2A" w:rsidRPr="00D22ED3" w:rsidRDefault="00C94C2A">
      <w:pPr>
        <w:numPr>
          <w:ilvl w:val="0"/>
          <w:numId w:val="9"/>
        </w:numPr>
        <w:spacing w:after="0"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Pesquisa exploratória:</w:t>
      </w:r>
      <w:r w:rsidRPr="00D22ED3">
        <w:rPr>
          <w:rFonts w:ascii="Arial" w:hAnsi="Arial" w:cs="Arial"/>
          <w:sz w:val="24"/>
          <w:szCs w:val="24"/>
        </w:rPr>
        <w:t xml:space="preserve"> a pesquisa exploratória não requer a formulação de hipóteses, ela se limita por definir objetivos e buscar mais informações sobre determinado assunto de estudo, portanto ela seria um passo inicial para o projeto de pesquisa. </w:t>
      </w:r>
    </w:p>
    <w:p w:rsidR="00C94C2A" w:rsidRPr="00D22ED3" w:rsidRDefault="00C94C2A">
      <w:pPr>
        <w:spacing w:after="0"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Ao definir a modalidade da pesquisa o autor deve levar observar também a delimitação e descrição (se necessário) dos instrumentos e fontes escolhidos para a coleta de dados: entrevistas, formulários, questionários, legislação doutrina, jurisprudência entre outros.</w:t>
      </w:r>
    </w:p>
    <w:p w:rsidR="00C94C2A" w:rsidRPr="00D22ED3" w:rsidRDefault="00C94C2A">
      <w:pPr>
        <w:spacing w:after="0"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Ainda, deverá indicar o procedimento para a coleta de dados considerando:</w:t>
      </w:r>
    </w:p>
    <w:p w:rsidR="00C94C2A" w:rsidRPr="00D22ED3" w:rsidRDefault="00C94C2A">
      <w:pPr>
        <w:numPr>
          <w:ilvl w:val="1"/>
          <w:numId w:val="10"/>
        </w:numPr>
        <w:spacing w:after="0" w:line="480" w:lineRule="auto"/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para pesquisa bibliográfica: indicar proposta de seleção das leituras (seletiva, crítica ou reflexiva, analítica);</w:t>
      </w:r>
    </w:p>
    <w:p w:rsidR="00C94C2A" w:rsidRPr="00D22ED3" w:rsidRDefault="00C94C2A">
      <w:pPr>
        <w:numPr>
          <w:ilvl w:val="1"/>
          <w:numId w:val="10"/>
        </w:numPr>
        <w:spacing w:after="0" w:line="480" w:lineRule="auto"/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para pesquisa experimental; indicar o procedimento de testagem;</w:t>
      </w:r>
    </w:p>
    <w:p w:rsidR="00C94C2A" w:rsidRPr="00D22ED3" w:rsidRDefault="00C94C2A">
      <w:pPr>
        <w:numPr>
          <w:ilvl w:val="1"/>
          <w:numId w:val="10"/>
        </w:numPr>
        <w:spacing w:after="0" w:line="480" w:lineRule="auto"/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para a pesquisa descritiva: indicar o procedimento da observação, entrevista, questionário, análise documental, entre outros;</w:t>
      </w:r>
    </w:p>
    <w:p w:rsidR="00C94C2A" w:rsidRPr="00D22ED3" w:rsidRDefault="00C94C2A">
      <w:pPr>
        <w:numPr>
          <w:ilvl w:val="1"/>
          <w:numId w:val="10"/>
        </w:numPr>
        <w:spacing w:after="0" w:line="480" w:lineRule="auto"/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listar bibliotecas visitadas até o momento do projeto e outras a serem visitadas durante a elaboração do trabalho final;</w:t>
      </w:r>
    </w:p>
    <w:p w:rsidR="00C94C2A" w:rsidRPr="00D22ED3" w:rsidRDefault="00C94C2A">
      <w:pPr>
        <w:numPr>
          <w:ilvl w:val="1"/>
          <w:numId w:val="10"/>
        </w:numPr>
        <w:spacing w:after="0" w:line="480" w:lineRule="auto"/>
        <w:ind w:hanging="360"/>
        <w:contextualSpacing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listar ou indicar outros recursos como jornais, periódicos, Internet.</w:t>
      </w:r>
    </w:p>
    <w:p w:rsidR="00C94C2A" w:rsidRPr="00D22ED3" w:rsidRDefault="00C94C2A" w:rsidP="009218BB">
      <w:pPr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10.CRONOGRAMA   </w:t>
      </w:r>
    </w:p>
    <w:p w:rsidR="00C94C2A" w:rsidRPr="00D22ED3" w:rsidRDefault="00C94C2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O desenvolvimento do cronograma responde à pergunta </w:t>
      </w:r>
      <w:r w:rsidRPr="00D22ED3">
        <w:rPr>
          <w:rFonts w:ascii="Arial" w:hAnsi="Arial" w:cs="Arial"/>
          <w:sz w:val="24"/>
          <w:szCs w:val="24"/>
          <w:u w:val="single"/>
        </w:rPr>
        <w:t>quando?</w:t>
      </w:r>
    </w:p>
    <w:p w:rsidR="00C94C2A" w:rsidRPr="00D22ED3" w:rsidRDefault="00C94C2A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i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>A pesquisa deve ser dividida em partes, fazendo-se a previsão do tempo necessário para passar de uma fase a outra. Não esquecer que há determinadas partes que podem ser executadas simultaneamente enquanto outras dependem das fases anteriores. Distribuir o tempo total disponível para a realização da pesquisa, incluindo nesta divisão a sua apresentação gráfica.</w:t>
      </w:r>
    </w:p>
    <w:p w:rsidR="00C94C2A" w:rsidRPr="00D22ED3" w:rsidRDefault="00C94C2A">
      <w:pPr>
        <w:spacing w:after="0" w:line="48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Exemplo de cronograma:</w:t>
      </w:r>
    </w:p>
    <w:tbl>
      <w:tblPr>
        <w:tblW w:w="10603" w:type="dxa"/>
        <w:tblInd w:w="-8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767"/>
        <w:gridCol w:w="1101"/>
        <w:gridCol w:w="589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MES/ETAPAS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Mês/ano </w:t>
            </w: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 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 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 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 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 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 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 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 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Mês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 xml:space="preserve">Mês </w:t>
            </w: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Escolha do tema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ind w:right="-7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Levantamento bibliográfico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Elaboração do anteprojeto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Apresentação do projeto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Coleta de dados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Análise dos dados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Organização do roteiro/partes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Redação do trabalho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Revisão e redação final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Entrega final do projeto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94C2A" w:rsidRPr="00D22ED3" w:rsidTr="003518BE">
        <w:tc>
          <w:tcPr>
            <w:tcW w:w="1767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Produção de artigos</w:t>
            </w:r>
          </w:p>
        </w:tc>
        <w:tc>
          <w:tcPr>
            <w:tcW w:w="1101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9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4" w:type="dxa"/>
          </w:tcPr>
          <w:p w:rsidR="00C94C2A" w:rsidRPr="003518BE" w:rsidRDefault="00C94C2A" w:rsidP="003518BE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518BE"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</w:tr>
    </w:tbl>
    <w:p w:rsidR="00C94C2A" w:rsidRPr="00D22ED3" w:rsidRDefault="00C94C2A" w:rsidP="009218BB">
      <w:pPr>
        <w:tabs>
          <w:tab w:val="left" w:pos="360"/>
        </w:tabs>
        <w:spacing w:after="0"/>
        <w:ind w:left="644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C94C2A" w:rsidRPr="00D22ED3" w:rsidRDefault="00C94C2A" w:rsidP="009218BB">
      <w:pPr>
        <w:tabs>
          <w:tab w:val="left" w:pos="360"/>
        </w:tabs>
        <w:spacing w:after="0"/>
        <w:ind w:left="644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C94C2A" w:rsidRPr="00D22ED3" w:rsidRDefault="00C94C2A" w:rsidP="009218BB">
      <w:pPr>
        <w:tabs>
          <w:tab w:val="left" w:pos="360"/>
        </w:tabs>
        <w:spacing w:after="0"/>
        <w:ind w:left="644"/>
        <w:contextualSpacing/>
        <w:jc w:val="both"/>
        <w:rPr>
          <w:rFonts w:ascii="Arial" w:hAnsi="Arial" w:cs="Arial"/>
          <w:b/>
          <w:sz w:val="24"/>
          <w:szCs w:val="24"/>
        </w:rPr>
      </w:pPr>
    </w:p>
    <w:p w:rsidR="00C94C2A" w:rsidRPr="00D22ED3" w:rsidRDefault="00C94C2A" w:rsidP="009218BB">
      <w:pPr>
        <w:tabs>
          <w:tab w:val="left" w:pos="360"/>
        </w:tabs>
        <w:spacing w:after="0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12.PLANILHA DE CUSTOS</w:t>
      </w:r>
    </w:p>
    <w:p w:rsidR="00C94C2A" w:rsidRPr="00D22ED3" w:rsidRDefault="00C94C2A">
      <w:pPr>
        <w:tabs>
          <w:tab w:val="left" w:pos="360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Não considerar hora/aula ou bolsa de discente.</w:t>
      </w: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Nesta seção deverão ser apresentados a planilha de custos do projeto. </w:t>
      </w:r>
    </w:p>
    <w:p w:rsidR="00C94C2A" w:rsidRPr="00D22ED3" w:rsidRDefault="00C94C2A">
      <w:pPr>
        <w:tabs>
          <w:tab w:val="left" w:pos="360"/>
        </w:tabs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spacing w:line="480" w:lineRule="auto"/>
        <w:contextualSpacing/>
        <w:jc w:val="both"/>
        <w:rPr>
          <w:rFonts w:ascii="Arial" w:hAnsi="Arial" w:cs="Arial"/>
          <w:b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13.REFERÊNCIAS</w:t>
      </w:r>
    </w:p>
    <w:p w:rsidR="00C94C2A" w:rsidRPr="00D22ED3" w:rsidRDefault="00C94C2A" w:rsidP="0093369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As referências bibliográficas deverão estar de acordo com as regras da </w:t>
      </w:r>
      <w:r w:rsidRPr="00D22ED3">
        <w:rPr>
          <w:rFonts w:ascii="Arial" w:hAnsi="Arial" w:cs="Arial"/>
          <w:b/>
          <w:sz w:val="24"/>
          <w:szCs w:val="24"/>
        </w:rPr>
        <w:t xml:space="preserve">ABNT NBR 6023/2002. </w:t>
      </w:r>
      <w:r w:rsidRPr="00D22ED3">
        <w:rPr>
          <w:rFonts w:ascii="Arial" w:hAnsi="Arial" w:cs="Arial"/>
          <w:sz w:val="24"/>
          <w:szCs w:val="24"/>
        </w:rPr>
        <w:t>Atenção para a ordem alfabética.</w:t>
      </w: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Exemplo:</w:t>
      </w: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Livros:</w:t>
      </w: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GIL, Antonio Carlos</w:t>
      </w:r>
      <w:r w:rsidRPr="00D22ED3">
        <w:rPr>
          <w:rFonts w:ascii="Arial" w:hAnsi="Arial" w:cs="Arial"/>
          <w:i/>
          <w:sz w:val="24"/>
          <w:szCs w:val="24"/>
        </w:rPr>
        <w:t xml:space="preserve">. </w:t>
      </w:r>
      <w:r w:rsidRPr="00D22ED3">
        <w:rPr>
          <w:rFonts w:ascii="Arial" w:hAnsi="Arial" w:cs="Arial"/>
          <w:b/>
          <w:sz w:val="24"/>
          <w:szCs w:val="24"/>
        </w:rPr>
        <w:t>Como elaborar projetos de pesquisa</w:t>
      </w:r>
      <w:r w:rsidRPr="00D22ED3">
        <w:rPr>
          <w:rFonts w:ascii="Arial" w:hAnsi="Arial" w:cs="Arial"/>
          <w:sz w:val="24"/>
          <w:szCs w:val="24"/>
        </w:rPr>
        <w:t>. 2. ed. SP: Atlas, 1991.</w:t>
      </w: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LAKATOS, Eva e Marconi, Marina. </w:t>
      </w:r>
      <w:r w:rsidRPr="00D22ED3">
        <w:rPr>
          <w:rFonts w:ascii="Arial" w:hAnsi="Arial" w:cs="Arial"/>
          <w:b/>
          <w:sz w:val="24"/>
          <w:szCs w:val="24"/>
        </w:rPr>
        <w:t>Metodologia do Trabalho Científico</w:t>
      </w:r>
      <w:r w:rsidRPr="00D22ED3">
        <w:rPr>
          <w:rFonts w:ascii="Arial" w:hAnsi="Arial" w:cs="Arial"/>
          <w:sz w:val="24"/>
          <w:szCs w:val="24"/>
        </w:rPr>
        <w:t>. SP : Atlas, 1992.</w:t>
      </w: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RUIZ, João Álvaro. </w:t>
      </w:r>
      <w:r w:rsidRPr="00D22ED3">
        <w:rPr>
          <w:rFonts w:ascii="Arial" w:hAnsi="Arial" w:cs="Arial"/>
          <w:b/>
          <w:sz w:val="24"/>
          <w:szCs w:val="24"/>
        </w:rPr>
        <w:t xml:space="preserve">Metodologia Científica: </w:t>
      </w:r>
      <w:r w:rsidRPr="00D22ED3">
        <w:rPr>
          <w:rFonts w:ascii="Arial" w:hAnsi="Arial" w:cs="Arial"/>
          <w:sz w:val="24"/>
          <w:szCs w:val="24"/>
        </w:rPr>
        <w:t>guia para eficiência nos estudos. 4. ed. SP: Atlas, 1996.</w:t>
      </w: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Artigos de revistas:</w:t>
      </w: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AS 500 maiores empresas do Brasil. </w:t>
      </w:r>
      <w:r w:rsidRPr="00D22ED3">
        <w:rPr>
          <w:rFonts w:ascii="Arial" w:hAnsi="Arial" w:cs="Arial"/>
          <w:b/>
          <w:sz w:val="24"/>
          <w:szCs w:val="24"/>
        </w:rPr>
        <w:t>Conjuntura Econômica.</w:t>
      </w:r>
      <w:r w:rsidRPr="00D22ED3">
        <w:rPr>
          <w:rFonts w:ascii="Arial" w:hAnsi="Arial" w:cs="Arial"/>
          <w:sz w:val="24"/>
          <w:szCs w:val="24"/>
        </w:rPr>
        <w:t xml:space="preserve"> Rio de Janeiro. v.38, n. 9, set.1984. Edição Especial.</w:t>
      </w: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TOURINHO NETO, F. C. Dano ambiental. </w:t>
      </w:r>
      <w:r w:rsidRPr="00D22ED3">
        <w:rPr>
          <w:rFonts w:ascii="Arial" w:hAnsi="Arial" w:cs="Arial"/>
          <w:b/>
          <w:sz w:val="24"/>
          <w:szCs w:val="24"/>
        </w:rPr>
        <w:t>Consulex.</w:t>
      </w:r>
      <w:r w:rsidRPr="00D22ED3">
        <w:rPr>
          <w:rFonts w:ascii="Arial" w:hAnsi="Arial" w:cs="Arial"/>
          <w:sz w:val="24"/>
          <w:szCs w:val="24"/>
        </w:rPr>
        <w:t xml:space="preserve"> Brasília, DF, ano 1, n. 1, p. 18-23, fev. 1997.</w:t>
      </w: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Material da Internet</w:t>
      </w: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SÃO PAULO. (Estado). Secretaria do Meio Ambiente. Tratados e organizações ambientais em matéria de meio ambiente. In: Entendendo o meio ambiente. São Paulo,1999. v. 1. Disponível em: </w:t>
      </w:r>
      <w:r w:rsidRPr="00D22ED3">
        <w:rPr>
          <w:rFonts w:ascii="Arial" w:hAnsi="Arial" w:cs="Arial"/>
          <w:color w:val="0000FF"/>
          <w:sz w:val="24"/>
          <w:szCs w:val="24"/>
        </w:rPr>
        <w:t>&lt;</w:t>
      </w:r>
      <w:hyperlink r:id="rId7">
        <w:r w:rsidRPr="00D22ED3">
          <w:rPr>
            <w:rFonts w:ascii="Arial" w:hAnsi="Arial" w:cs="Arial"/>
            <w:color w:val="0000FF"/>
            <w:sz w:val="24"/>
            <w:szCs w:val="24"/>
            <w:u w:val="single"/>
          </w:rPr>
          <w:t>http://www.bdt.org.br/sma/entendendo/atual.htm</w:t>
        </w:r>
      </w:hyperlink>
      <w:r w:rsidRPr="00D22ED3">
        <w:rPr>
          <w:rFonts w:ascii="Arial" w:hAnsi="Arial" w:cs="Arial"/>
          <w:color w:val="0000FF"/>
          <w:sz w:val="24"/>
          <w:szCs w:val="24"/>
        </w:rPr>
        <w:t>&gt;</w:t>
      </w:r>
      <w:r w:rsidRPr="00D22ED3">
        <w:rPr>
          <w:rFonts w:ascii="Arial" w:hAnsi="Arial" w:cs="Arial"/>
          <w:sz w:val="24"/>
          <w:szCs w:val="24"/>
        </w:rPr>
        <w:t xml:space="preserve"> . Acesso em : 8 mar.1999.</w:t>
      </w: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SILVA, M.M.L. Crimes da era digital. NET, Rio de Janeiro, nov.1998.Seção Ponto de Vista. Disponível em </w:t>
      </w:r>
      <w:r w:rsidRPr="00D22ED3">
        <w:rPr>
          <w:rFonts w:ascii="Arial" w:hAnsi="Arial" w:cs="Arial"/>
          <w:color w:val="0000FF"/>
          <w:sz w:val="24"/>
          <w:szCs w:val="24"/>
        </w:rPr>
        <w:t>&lt;</w:t>
      </w:r>
      <w:hyperlink r:id="rId8">
        <w:r w:rsidRPr="00D22ED3">
          <w:rPr>
            <w:rFonts w:ascii="Arial" w:hAnsi="Arial" w:cs="Arial"/>
            <w:color w:val="0000FF"/>
            <w:sz w:val="24"/>
            <w:szCs w:val="24"/>
            <w:u w:val="single"/>
          </w:rPr>
          <w:t>http://www.brasilnet.com.br/contexts/brasilrevistas.htm</w:t>
        </w:r>
      </w:hyperlink>
      <w:r w:rsidRPr="00D22ED3">
        <w:rPr>
          <w:rFonts w:ascii="Arial" w:hAnsi="Arial" w:cs="Arial"/>
          <w:color w:val="0000FF"/>
          <w:sz w:val="24"/>
          <w:szCs w:val="24"/>
        </w:rPr>
        <w:t>&gt;</w:t>
      </w:r>
      <w:r w:rsidRPr="00D22ED3">
        <w:rPr>
          <w:rFonts w:ascii="Arial" w:hAnsi="Arial" w:cs="Arial"/>
          <w:sz w:val="24"/>
          <w:szCs w:val="24"/>
        </w:rPr>
        <w:t xml:space="preserve"> Acesso em: 28 nov.1998.</w:t>
      </w:r>
    </w:p>
    <w:p w:rsidR="00C94C2A" w:rsidRPr="00D22ED3" w:rsidRDefault="00C94C2A">
      <w:pPr>
        <w:rPr>
          <w:rFonts w:ascii="Arial" w:hAnsi="Arial" w:cs="Arial"/>
          <w:sz w:val="24"/>
          <w:szCs w:val="24"/>
        </w:rPr>
      </w:pPr>
    </w:p>
    <w:p w:rsidR="00C94C2A" w:rsidRDefault="00C94C2A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br w:type="page"/>
      </w: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 xml:space="preserve">14. ANEXOS                                                                                                        </w:t>
      </w: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Você pode anexar qualquer tipo de material ilustrativo, tais como tabelas, lista de abreviações, documentos ou parte de documentos, resultados de pesquisas, etc.</w:t>
      </w:r>
    </w:p>
    <w:p w:rsidR="00C94C2A" w:rsidRPr="00D22ED3" w:rsidRDefault="00C94C2A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Apenas como exemplo, aqui serão dadas algumas indicações para apresentação gráfica de seu projeto.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Utilizar papel branco, A4.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Fonte ARIAL, estilo normal, tamanho 12.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Citações com mais de três linhas, fonte tamanho 11, espaçamento simples e recuo de 4cm da margem esquerda.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Notas de rodapé, fonte tamanho 10.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Todas as letras dos títulos dos capítulos devem ser escritas no canto esquerdo de cada página, em negrito e maiúsculas.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 Cada capítulo deve começar em folha nova.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O espaçamento entre linhas deve ser 1,5. 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O início de cada parágrafo deve ser recuado de 2cm da margem esquerda.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As margens das páginas devem ser: superior e esquerda de 3cm; inferior e direita de 2cm.</w:t>
      </w:r>
    </w:p>
    <w:p w:rsidR="00C94C2A" w:rsidRPr="00D22ED3" w:rsidRDefault="00C94C2A">
      <w:pPr>
        <w:numPr>
          <w:ilvl w:val="0"/>
          <w:numId w:val="7"/>
        </w:numPr>
        <w:spacing w:after="0" w:line="36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O número da página deve aparecer na borda superior direita, em algarismos arábicos, inclusive das Referências e Anexos, somente a partir da Introdução, embora todas sejam contadas a partir da folha de rosto. Não contar a capa para efeito de numeração.</w:t>
      </w:r>
    </w:p>
    <w:p w:rsidR="00C94C2A" w:rsidRPr="00D22ED3" w:rsidRDefault="00C94C2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94C2A" w:rsidRDefault="00C94C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94C2A" w:rsidRPr="00D22ED3" w:rsidRDefault="00C94C2A">
      <w:pPr>
        <w:spacing w:after="0" w:line="360" w:lineRule="auto"/>
        <w:ind w:left="360"/>
        <w:jc w:val="center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C94C2A" w:rsidRPr="00D22ED3" w:rsidRDefault="00C94C2A" w:rsidP="009218B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b/>
          <w:sz w:val="24"/>
          <w:szCs w:val="24"/>
        </w:rPr>
        <w:t>15.TERMO DE COMPROMISSO</w:t>
      </w:r>
    </w:p>
    <w:p w:rsidR="00C94C2A" w:rsidRPr="00D22ED3" w:rsidRDefault="00C94C2A">
      <w:pPr>
        <w:ind w:left="720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ind w:left="708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Eu, </w:t>
      </w:r>
      <w:r w:rsidRPr="00D22ED3">
        <w:rPr>
          <w:rFonts w:ascii="Arial" w:hAnsi="Arial" w:cs="Arial"/>
          <w:b/>
          <w:sz w:val="24"/>
          <w:szCs w:val="24"/>
        </w:rPr>
        <w:t>&lt;NOME_DO_PESQUISADOR&gt;</w:t>
      </w:r>
      <w:r w:rsidRPr="00D22ED3">
        <w:rPr>
          <w:rFonts w:ascii="Arial" w:hAnsi="Arial" w:cs="Arial"/>
          <w:color w:val="FF0000"/>
          <w:sz w:val="24"/>
          <w:szCs w:val="24"/>
        </w:rPr>
        <w:t xml:space="preserve"> </w:t>
      </w:r>
      <w:r w:rsidRPr="00D22ED3">
        <w:rPr>
          <w:rFonts w:ascii="Arial" w:hAnsi="Arial" w:cs="Arial"/>
          <w:sz w:val="24"/>
          <w:szCs w:val="24"/>
        </w:rPr>
        <w:t xml:space="preserve">me comprometo, no melhor de minhas habilidades e capacidade a cumprir o previsto neste Projeto. </w:t>
      </w:r>
    </w:p>
    <w:p w:rsidR="00C94C2A" w:rsidRPr="00D22ED3" w:rsidRDefault="00C94C2A">
      <w:pPr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Declaro que ao assinar este Projeto:</w:t>
      </w:r>
    </w:p>
    <w:p w:rsidR="00C94C2A" w:rsidRPr="00D22ED3" w:rsidRDefault="00C94C2A">
      <w:pPr>
        <w:numPr>
          <w:ilvl w:val="0"/>
          <w:numId w:val="8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Atesto minha opção voluntária em desenvolvê-lo;</w:t>
      </w:r>
    </w:p>
    <w:p w:rsidR="00C94C2A" w:rsidRPr="00D22ED3" w:rsidRDefault="00C94C2A">
      <w:pPr>
        <w:numPr>
          <w:ilvl w:val="0"/>
          <w:numId w:val="8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Atesto meu comprometimento em agregar valor em Pesquisa à FAQI;</w:t>
      </w:r>
    </w:p>
    <w:p w:rsidR="00C94C2A" w:rsidRPr="00D22ED3" w:rsidRDefault="00C94C2A">
      <w:pPr>
        <w:numPr>
          <w:ilvl w:val="0"/>
          <w:numId w:val="8"/>
        </w:numPr>
        <w:spacing w:after="0" w:line="480" w:lineRule="auto"/>
        <w:ind w:hanging="360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Atesto estar ciente que o descumprimento deste Projeto, ressalvadas causas de força maior, pode implicar, em cancelamento do(s) financiamento(s) e de horas dedicadas ao projeto.</w:t>
      </w:r>
    </w:p>
    <w:p w:rsidR="00C94C2A" w:rsidRPr="00D22ED3" w:rsidRDefault="00C94C2A">
      <w:pPr>
        <w:spacing w:after="0" w:line="480" w:lineRule="auto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Em, </w:t>
      </w:r>
      <w:r w:rsidRPr="00D22ED3">
        <w:rPr>
          <w:rFonts w:ascii="Arial" w:hAnsi="Arial" w:cs="Arial"/>
          <w:b/>
          <w:sz w:val="24"/>
          <w:szCs w:val="24"/>
        </w:rPr>
        <w:t>&lt;DATA_ATUAL&gt;, &lt;CIDADE&gt;</w:t>
      </w:r>
      <w:r w:rsidRPr="00D22ED3">
        <w:rPr>
          <w:rFonts w:ascii="Arial" w:hAnsi="Arial" w:cs="Arial"/>
          <w:sz w:val="24"/>
          <w:szCs w:val="24"/>
        </w:rPr>
        <w:t xml:space="preserve"> abaixo assino em sinal de minha concordância e compromisso para com meus pares.</w:t>
      </w:r>
    </w:p>
    <w:p w:rsidR="00C94C2A" w:rsidRPr="00D22ED3" w:rsidRDefault="00C94C2A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C94C2A" w:rsidRPr="00D22ED3" w:rsidRDefault="00C94C2A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>_________________________________________</w:t>
      </w:r>
    </w:p>
    <w:p w:rsidR="00C94C2A" w:rsidRPr="00D22ED3" w:rsidRDefault="00C94C2A">
      <w:pPr>
        <w:spacing w:line="48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D22ED3">
        <w:rPr>
          <w:rFonts w:ascii="Arial" w:hAnsi="Arial" w:cs="Arial"/>
          <w:sz w:val="24"/>
          <w:szCs w:val="24"/>
        </w:rPr>
        <w:t xml:space="preserve">Professor </w:t>
      </w:r>
      <w:r w:rsidRPr="00D22ED3">
        <w:rPr>
          <w:rFonts w:ascii="Arial" w:hAnsi="Arial" w:cs="Arial"/>
          <w:b/>
          <w:sz w:val="24"/>
          <w:szCs w:val="24"/>
        </w:rPr>
        <w:t>&lt;NOME_DO_PESQUISADOR&gt;, &lt;TITULAÇÃO&gt;.</w:t>
      </w:r>
    </w:p>
    <w:p w:rsidR="00C94C2A" w:rsidRPr="00D22ED3" w:rsidRDefault="00C94C2A">
      <w:pPr>
        <w:jc w:val="center"/>
        <w:rPr>
          <w:rFonts w:ascii="Arial" w:hAnsi="Arial" w:cs="Arial"/>
          <w:sz w:val="24"/>
          <w:szCs w:val="24"/>
        </w:rPr>
      </w:pPr>
      <w:bookmarkStart w:id="5" w:name="_GoBack"/>
      <w:bookmarkEnd w:id="5"/>
    </w:p>
    <w:sectPr w:rsidR="00C94C2A" w:rsidRPr="00D22ED3" w:rsidSect="00833029">
      <w:headerReference w:type="default" r:id="rId9"/>
      <w:footerReference w:type="default" r:id="rId10"/>
      <w:pgSz w:w="11906" w:h="16838"/>
      <w:pgMar w:top="1135" w:right="1701" w:bottom="993" w:left="1701" w:header="284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C2A" w:rsidRDefault="00C94C2A">
      <w:pPr>
        <w:spacing w:after="0" w:line="240" w:lineRule="auto"/>
      </w:pPr>
      <w:r>
        <w:separator/>
      </w:r>
    </w:p>
  </w:endnote>
  <w:endnote w:type="continuationSeparator" w:id="0">
    <w:p w:rsidR="00C94C2A" w:rsidRDefault="00C94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C2A" w:rsidRDefault="00C94C2A">
    <w:pPr>
      <w:tabs>
        <w:tab w:val="center" w:pos="4252"/>
        <w:tab w:val="right" w:pos="8504"/>
      </w:tabs>
      <w:spacing w:after="708" w:line="240" w:lineRule="auto"/>
      <w:jc w:val="center"/>
    </w:pPr>
    <w:fldSimple w:instr="PAGE">
      <w:r>
        <w:rPr>
          <w:noProof/>
        </w:rPr>
        <w:t>8</w:t>
      </w:r>
    </w:fldSimple>
  </w:p>
  <w:p w:rsidR="00C94C2A" w:rsidRDefault="00C94C2A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C2A" w:rsidRDefault="00C94C2A">
      <w:pPr>
        <w:spacing w:after="0" w:line="240" w:lineRule="auto"/>
      </w:pPr>
      <w:r>
        <w:separator/>
      </w:r>
    </w:p>
  </w:footnote>
  <w:footnote w:type="continuationSeparator" w:id="0">
    <w:p w:rsidR="00C94C2A" w:rsidRDefault="00C94C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C2A" w:rsidRPr="00833029" w:rsidRDefault="00C94C2A" w:rsidP="00833029">
    <w:pPr>
      <w:tabs>
        <w:tab w:val="center" w:pos="4252"/>
        <w:tab w:val="right" w:pos="8504"/>
      </w:tabs>
      <w:spacing w:before="120" w:after="120" w:line="360" w:lineRule="auto"/>
      <w:jc w:val="center"/>
      <w:rPr>
        <w:b/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5" o:spid="_x0000_s2049" type="#_x0000_t75" alt="logoQI" style="position:absolute;left:0;text-align:left;margin-left:-47.45pt;margin-top:25.75pt;width:67.25pt;height:49.15pt;z-index:251660288;visibility:visible;mso-position-horizontal-relative:margin;mso-position-vertical-relative:page">
          <v:imagedata r:id="rId1" o:title=""/>
          <w10:wrap type="square" anchorx="margin" anchory="page"/>
        </v:shape>
      </w:pict>
    </w:r>
    <w:r>
      <w:rPr>
        <w:noProof/>
      </w:rPr>
      <w:pict>
        <v:shape id="Imagem 3" o:spid="_x0000_s2050" type="#_x0000_t75" style="position:absolute;left:0;text-align:left;margin-left:397.95pt;margin-top:2.25pt;width:52.5pt;height:71.2pt;z-index:251661312;visibility:visible">
          <v:imagedata r:id="rId2" o:title=""/>
        </v:shape>
      </w:pict>
    </w:r>
    <w:r w:rsidRPr="00833029">
      <w:rPr>
        <w:b/>
        <w:sz w:val="32"/>
        <w:szCs w:val="32"/>
      </w:rPr>
      <w:t>CENTRO DE PESQUISA JOSEPH ELBLING</w:t>
    </w:r>
  </w:p>
  <w:p w:rsidR="00C94C2A" w:rsidRDefault="00C94C2A" w:rsidP="00833029">
    <w:pPr>
      <w:tabs>
        <w:tab w:val="left" w:pos="988"/>
        <w:tab w:val="center" w:pos="5031"/>
      </w:tabs>
      <w:spacing w:before="120" w:after="120" w:line="240" w:lineRule="auto"/>
      <w:jc w:val="center"/>
      <w:rPr>
        <w:rFonts w:ascii="Arial" w:hAnsi="Arial" w:cs="Arial"/>
        <w:b/>
        <w:sz w:val="28"/>
        <w:szCs w:val="28"/>
      </w:rPr>
    </w:pPr>
    <w:r w:rsidRPr="002035FA">
      <w:rPr>
        <w:rFonts w:ascii="Arial" w:hAnsi="Arial" w:cs="Arial"/>
        <w:b/>
        <w:sz w:val="28"/>
        <w:szCs w:val="28"/>
      </w:rPr>
      <w:t>FACULDADE QI</w:t>
    </w:r>
  </w:p>
  <w:p w:rsidR="00C94C2A" w:rsidRPr="00927573" w:rsidRDefault="00C94C2A" w:rsidP="00833029">
    <w:pPr>
      <w:tabs>
        <w:tab w:val="left" w:pos="988"/>
        <w:tab w:val="center" w:pos="5031"/>
      </w:tabs>
      <w:spacing w:before="120" w:after="120" w:line="240" w:lineRule="auto"/>
      <w:jc w:val="center"/>
      <w:rPr>
        <w:rFonts w:ascii="Arial" w:hAnsi="Arial" w:cs="Arial"/>
        <w:sz w:val="16"/>
        <w:szCs w:val="16"/>
      </w:rPr>
    </w:pPr>
    <w:r w:rsidRPr="00927573">
      <w:rPr>
        <w:rFonts w:ascii="Arial" w:hAnsi="Arial" w:cs="Arial"/>
        <w:bCs/>
        <w:sz w:val="16"/>
        <w:szCs w:val="16"/>
      </w:rPr>
      <w:t>Portaria de Recredenciamento MEC 570/2011</w:t>
    </w:r>
  </w:p>
  <w:p w:rsidR="00C94C2A" w:rsidRDefault="00C94C2A" w:rsidP="00833029">
    <w:pPr>
      <w:pStyle w:val="Header"/>
      <w:spacing w:before="120"/>
      <w:jc w:val="center"/>
      <w:rPr>
        <w:rFonts w:ascii="Arial" w:hAnsi="Arial" w:cs="Arial"/>
        <w:sz w:val="28"/>
        <w:szCs w:val="28"/>
      </w:rPr>
    </w:pPr>
    <w:r w:rsidRPr="00F75F28">
      <w:rPr>
        <w:rFonts w:ascii="Arial" w:hAnsi="Arial" w:cs="Arial"/>
        <w:sz w:val="28"/>
        <w:szCs w:val="28"/>
      </w:rPr>
      <w:t xml:space="preserve">Curso Superior de Tecnologia em </w:t>
    </w:r>
    <w:r>
      <w:rPr>
        <w:rFonts w:ascii="Arial" w:hAnsi="Arial" w:cs="Arial"/>
        <w:sz w:val="28"/>
        <w:szCs w:val="28"/>
      </w:rPr>
      <w:t>Análise e Desenvolvimento de Sistemas</w:t>
    </w:r>
  </w:p>
  <w:p w:rsidR="00C94C2A" w:rsidRDefault="00C94C2A" w:rsidP="00833029">
    <w:pPr>
      <w:pStyle w:val="Header"/>
      <w:spacing w:after="120"/>
      <w:jc w:val="center"/>
      <w:rPr>
        <w:rFonts w:ascii="Arial" w:hAnsi="Arial" w:cs="Arial"/>
        <w:sz w:val="16"/>
        <w:szCs w:val="16"/>
      </w:rPr>
    </w:pPr>
    <w:r w:rsidRPr="001B4679">
      <w:rPr>
        <w:rFonts w:ascii="Arial" w:hAnsi="Arial" w:cs="Arial"/>
        <w:sz w:val="16"/>
        <w:szCs w:val="16"/>
      </w:rPr>
      <w:t>Renovação de Reconhecimento de Curso Portaria 706/2016</w:t>
    </w:r>
  </w:p>
  <w:p w:rsidR="00C94C2A" w:rsidRDefault="00C94C2A" w:rsidP="00833029">
    <w:pPr>
      <w:pStyle w:val="Header"/>
      <w:jc w:val="center"/>
      <w:rPr>
        <w:rFonts w:ascii="Arial" w:hAnsi="Arial" w:cs="Arial"/>
        <w:sz w:val="28"/>
        <w:szCs w:val="28"/>
      </w:rPr>
    </w:pPr>
    <w:r w:rsidRPr="00F75F28">
      <w:rPr>
        <w:rFonts w:ascii="Arial" w:hAnsi="Arial" w:cs="Arial"/>
        <w:sz w:val="28"/>
        <w:szCs w:val="28"/>
      </w:rPr>
      <w:t>Curso Superior de Tecnologia em Processos Gerenciais</w:t>
    </w:r>
  </w:p>
  <w:p w:rsidR="00C94C2A" w:rsidRDefault="00C94C2A" w:rsidP="00833029">
    <w:pPr>
      <w:pStyle w:val="Head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Portaria de Renovação de Reconhecimento nº 330 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96776"/>
    <w:multiLevelType w:val="multilevel"/>
    <w:tmpl w:val="E6CA7A34"/>
    <w:lvl w:ilvl="0">
      <w:start w:val="8"/>
      <w:numFmt w:val="decimal"/>
      <w:lvlText w:val="%1."/>
      <w:lvlJc w:val="left"/>
      <w:pPr>
        <w:ind w:left="502" w:firstLine="142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222" w:firstLine="862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firstLine="1762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firstLine="2302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firstLine="3022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firstLine="3922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firstLine="4462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firstLine="518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firstLine="6082"/>
      </w:pPr>
      <w:rPr>
        <w:rFonts w:cs="Times New Roman"/>
      </w:rPr>
    </w:lvl>
  </w:abstractNum>
  <w:abstractNum w:abstractNumId="1">
    <w:nsid w:val="1F745DFE"/>
    <w:multiLevelType w:val="multilevel"/>
    <w:tmpl w:val="39E205F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Times New Roman" w:hAnsi="Arial"/>
      </w:rPr>
    </w:lvl>
  </w:abstractNum>
  <w:abstractNum w:abstractNumId="2">
    <w:nsid w:val="1F79146D"/>
    <w:multiLevelType w:val="multilevel"/>
    <w:tmpl w:val="B0005F3C"/>
    <w:lvl w:ilvl="0">
      <w:start w:val="1"/>
      <w:numFmt w:val="decimal"/>
      <w:lvlText w:val="%1."/>
      <w:lvlJc w:val="left"/>
      <w:pPr>
        <w:ind w:left="502" w:firstLine="142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cs="Times New Roman"/>
      </w:rPr>
    </w:lvl>
  </w:abstractNum>
  <w:abstractNum w:abstractNumId="3">
    <w:nsid w:val="1FB23A25"/>
    <w:multiLevelType w:val="multilevel"/>
    <w:tmpl w:val="B51EBC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4">
    <w:nsid w:val="206B64F9"/>
    <w:multiLevelType w:val="multilevel"/>
    <w:tmpl w:val="CA26B56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5">
    <w:nsid w:val="3FEE5523"/>
    <w:multiLevelType w:val="multilevel"/>
    <w:tmpl w:val="C48E0CF4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Times New Roman" w:hAnsi="Arial"/>
      </w:rPr>
    </w:lvl>
  </w:abstractNum>
  <w:abstractNum w:abstractNumId="6">
    <w:nsid w:val="54F572B8"/>
    <w:multiLevelType w:val="multilevel"/>
    <w:tmpl w:val="87F42A08"/>
    <w:lvl w:ilvl="0">
      <w:start w:val="11"/>
      <w:numFmt w:val="decimal"/>
      <w:lvlText w:val="%1."/>
      <w:lvlJc w:val="left"/>
      <w:pPr>
        <w:ind w:left="502" w:firstLine="142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222" w:firstLine="862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942" w:firstLine="1762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662" w:firstLine="2302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382" w:firstLine="3022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102" w:firstLine="3922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822" w:firstLine="4462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542" w:firstLine="518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262" w:firstLine="6082"/>
      </w:pPr>
      <w:rPr>
        <w:rFonts w:cs="Times New Roman"/>
      </w:rPr>
    </w:lvl>
  </w:abstractNum>
  <w:abstractNum w:abstractNumId="7">
    <w:nsid w:val="5B725FF6"/>
    <w:multiLevelType w:val="multilevel"/>
    <w:tmpl w:val="67E8BCC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</w:rPr>
    </w:lvl>
  </w:abstractNum>
  <w:abstractNum w:abstractNumId="8">
    <w:nsid w:val="6D5517C3"/>
    <w:multiLevelType w:val="multilevel"/>
    <w:tmpl w:val="8A80C8C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Times New Roman" w:hAnsi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Times New Roman" w:hAnsi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Times New Roman" w:hAnsi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Times New Roman" w:hAnsi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Times New Roman" w:hAnsi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Times New Roman" w:hAnsi="Arial"/>
      </w:rPr>
    </w:lvl>
  </w:abstractNum>
  <w:abstractNum w:abstractNumId="9">
    <w:nsid w:val="6FB66EB6"/>
    <w:multiLevelType w:val="multilevel"/>
    <w:tmpl w:val="28BAD6A6"/>
    <w:lvl w:ilvl="0">
      <w:start w:val="1"/>
      <w:numFmt w:val="decimal"/>
      <w:lvlText w:val="%1."/>
      <w:lvlJc w:val="left"/>
      <w:pPr>
        <w:ind w:left="1080" w:firstLine="72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cs="Times New Roman"/>
      </w:rPr>
    </w:lvl>
  </w:abstractNum>
  <w:abstractNum w:abstractNumId="10">
    <w:nsid w:val="73084741"/>
    <w:multiLevelType w:val="multilevel"/>
    <w:tmpl w:val="7B363894"/>
    <w:lvl w:ilvl="0">
      <w:start w:val="1"/>
      <w:numFmt w:val="bullet"/>
      <w:lvlText w:val="●"/>
      <w:lvlJc w:val="left"/>
      <w:pPr>
        <w:ind w:left="360"/>
      </w:pPr>
      <w:rPr>
        <w:rFonts w:ascii="Arial" w:eastAsia="Times New Roman" w:hAnsi="Arial"/>
      </w:rPr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>
    <w:nsid w:val="78116EA2"/>
    <w:multiLevelType w:val="multilevel"/>
    <w:tmpl w:val="01FEB384"/>
    <w:lvl w:ilvl="0">
      <w:start w:val="1"/>
      <w:numFmt w:val="decimal"/>
      <w:lvlText w:val="%1)"/>
      <w:lvlJc w:val="left"/>
      <w:pPr>
        <w:ind w:left="1776" w:firstLine="1416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496" w:firstLine="2136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216" w:firstLine="3036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936" w:firstLine="3576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656" w:firstLine="4296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376" w:firstLine="5196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096" w:firstLine="5736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816" w:firstLine="6456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536" w:firstLine="7356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2"/>
  </w:num>
  <w:num w:numId="5">
    <w:abstractNumId w:val="0"/>
  </w:num>
  <w:num w:numId="6">
    <w:abstractNumId w:val="6"/>
  </w:num>
  <w:num w:numId="7">
    <w:abstractNumId w:val="10"/>
  </w:num>
  <w:num w:numId="8">
    <w:abstractNumId w:val="11"/>
  </w:num>
  <w:num w:numId="9">
    <w:abstractNumId w:val="4"/>
  </w:num>
  <w:num w:numId="10">
    <w:abstractNumId w:val="7"/>
  </w:num>
  <w:num w:numId="11">
    <w:abstractNumId w:val="5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7419"/>
    <w:rsid w:val="000930B6"/>
    <w:rsid w:val="0014721F"/>
    <w:rsid w:val="001668A5"/>
    <w:rsid w:val="001B4679"/>
    <w:rsid w:val="0020031D"/>
    <w:rsid w:val="002035FA"/>
    <w:rsid w:val="003518BE"/>
    <w:rsid w:val="00433D60"/>
    <w:rsid w:val="004962E7"/>
    <w:rsid w:val="006C6D49"/>
    <w:rsid w:val="00833029"/>
    <w:rsid w:val="009218BB"/>
    <w:rsid w:val="00927573"/>
    <w:rsid w:val="00933699"/>
    <w:rsid w:val="009828F3"/>
    <w:rsid w:val="00A87419"/>
    <w:rsid w:val="00C26640"/>
    <w:rsid w:val="00C704B0"/>
    <w:rsid w:val="00C94C2A"/>
    <w:rsid w:val="00CA30F1"/>
    <w:rsid w:val="00D22ED3"/>
    <w:rsid w:val="00F75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8A5"/>
    <w:pPr>
      <w:spacing w:after="200" w:line="276" w:lineRule="auto"/>
    </w:pPr>
    <w:rPr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668A5"/>
    <w:pPr>
      <w:keepNext/>
      <w:keepLines/>
      <w:spacing w:before="480" w:after="0"/>
      <w:outlineLvl w:val="0"/>
    </w:pPr>
    <w:rPr>
      <w:rFonts w:ascii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1668A5"/>
    <w:pPr>
      <w:keepNext/>
      <w:keepLine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668A5"/>
    <w:pPr>
      <w:keepNext/>
      <w:keepLines/>
      <w:spacing w:before="200" w:after="0"/>
      <w:outlineLvl w:val="2"/>
    </w:pPr>
    <w:rPr>
      <w:rFonts w:ascii="Cambria" w:hAnsi="Cambria" w:cs="Cambria"/>
      <w:b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668A5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668A5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9"/>
    <w:qFormat/>
    <w:rsid w:val="001668A5"/>
    <w:pPr>
      <w:keepNext/>
      <w:keepLines/>
      <w:spacing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FCB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FCB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FCB"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FCB"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FCB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FCB"/>
    <w:rPr>
      <w:rFonts w:asciiTheme="minorHAnsi" w:eastAsiaTheme="minorEastAsia" w:hAnsiTheme="minorHAnsi" w:cstheme="minorBidi"/>
      <w:b/>
      <w:bCs/>
      <w:color w:val="000000"/>
    </w:rPr>
  </w:style>
  <w:style w:type="table" w:customStyle="1" w:styleId="TableNormal1">
    <w:name w:val="Table Normal1"/>
    <w:uiPriority w:val="99"/>
    <w:rsid w:val="001668A5"/>
    <w:pPr>
      <w:spacing w:after="200" w:line="276" w:lineRule="auto"/>
    </w:pPr>
    <w:rPr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99"/>
    <w:qFormat/>
    <w:rsid w:val="001668A5"/>
    <w:pPr>
      <w:keepNext/>
      <w:keepLines/>
      <w:spacing w:before="480" w:after="120"/>
      <w:contextualSpacing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24FCB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1668A5"/>
    <w:pPr>
      <w:keepNext/>
      <w:keepLines/>
      <w:spacing w:before="360" w:after="80"/>
      <w:contextualSpacing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424FCB"/>
    <w:rPr>
      <w:rFonts w:asciiTheme="majorHAnsi" w:eastAsiaTheme="majorEastAsia" w:hAnsiTheme="majorHAnsi" w:cstheme="majorBidi"/>
      <w:color w:val="000000"/>
      <w:sz w:val="24"/>
      <w:szCs w:val="24"/>
    </w:rPr>
  </w:style>
  <w:style w:type="table" w:customStyle="1" w:styleId="Estilo">
    <w:name w:val="Estilo"/>
    <w:basedOn w:val="TableNormal1"/>
    <w:uiPriority w:val="99"/>
    <w:rsid w:val="001668A5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paragraph" w:styleId="Header">
    <w:name w:val="header"/>
    <w:basedOn w:val="Normal"/>
    <w:link w:val="HeaderChar"/>
    <w:uiPriority w:val="99"/>
    <w:rsid w:val="0014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4721F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472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4721F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rasilnet.com.br/contexts/brasilrevista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dt.org.br/sma/entendendo/atual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14</Pages>
  <Words>1825</Words>
  <Characters>9861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ELABORAÇÃO DE PROJETO DE PESQUISA</dc:title>
  <dc:subject/>
  <dc:creator>qi</dc:creator>
  <cp:keywords/>
  <dc:description/>
  <cp:lastModifiedBy>PCRS</cp:lastModifiedBy>
  <cp:revision>2</cp:revision>
  <dcterms:created xsi:type="dcterms:W3CDTF">2017-02-15T11:15:00Z</dcterms:created>
  <dcterms:modified xsi:type="dcterms:W3CDTF">2017-02-15T11:15:00Z</dcterms:modified>
</cp:coreProperties>
</file>